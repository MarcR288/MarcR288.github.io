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D5294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1560"/>
        <w:gridCol w:w="26"/>
        <w:gridCol w:w="257"/>
        <w:gridCol w:w="20"/>
        <w:gridCol w:w="2815"/>
        <w:gridCol w:w="20"/>
        <w:gridCol w:w="264"/>
        <w:gridCol w:w="20"/>
        <w:gridCol w:w="1397"/>
        <w:gridCol w:w="284"/>
        <w:gridCol w:w="969"/>
        <w:gridCol w:w="23"/>
        <w:gridCol w:w="283"/>
        <w:gridCol w:w="176"/>
        <w:gridCol w:w="2092"/>
        <w:gridCol w:w="17"/>
      </w:tblGrid>
      <w:tr w:rsidR="00AD0DDD" w14:paraId="32DCABA1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62F5DD37" w14:textId="6A1FF7A8" w:rsidR="00AD0DDD" w:rsidRDefault="00FF4B2C" w:rsidP="00DF1CB4">
            <w:pPr>
              <w:pStyle w:val="Heading1"/>
            </w:pPr>
            <w:r>
              <w:t>Marc Remillard</w:t>
            </w:r>
          </w:p>
          <w:p w14:paraId="0D3484F0" w14:textId="3B369DC5" w:rsidR="00AD0DDD" w:rsidRPr="00AD0DDD" w:rsidRDefault="00FF4B2C" w:rsidP="00DF1CB4">
            <w:pPr>
              <w:pStyle w:val="Heading2"/>
            </w:pPr>
            <w:r>
              <w:t>Junior Software Developer</w:t>
            </w:r>
          </w:p>
        </w:tc>
      </w:tr>
      <w:tr w:rsidR="00AD0DDD" w14:paraId="5E9C316F" w14:textId="77777777" w:rsidTr="00FF4B2C">
        <w:trPr>
          <w:trHeight w:val="15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56B0FB0E" w14:textId="77777777" w:rsidR="00AD0DDD" w:rsidRDefault="00AD0DDD" w:rsidP="00DF1CB4"/>
        </w:tc>
      </w:tr>
      <w:tr w:rsidR="00FF4B2C" w14:paraId="11C9986A" w14:textId="77777777" w:rsidTr="00FF4B2C">
        <w:trPr>
          <w:gridAfter w:val="1"/>
          <w:wAfter w:w="17" w:type="dxa"/>
          <w:trHeight w:val="492"/>
        </w:trPr>
        <w:tc>
          <w:tcPr>
            <w:tcW w:w="142" w:type="dxa"/>
            <w:vAlign w:val="center"/>
          </w:tcPr>
          <w:p w14:paraId="29215800" w14:textId="77777777" w:rsidR="00FF4B2C" w:rsidRPr="00D06709" w:rsidRDefault="00FF4B2C" w:rsidP="00FF4B2C"/>
        </w:tc>
        <w:tc>
          <w:tcPr>
            <w:tcW w:w="284" w:type="dxa"/>
            <w:shd w:val="clear" w:color="auto" w:fill="2C3B57" w:themeFill="text2"/>
            <w:vAlign w:val="center"/>
          </w:tcPr>
          <w:p w14:paraId="7F39C852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66C6E733" w14:textId="77777777" w:rsidR="00FF4B2C" w:rsidRPr="00D06709" w:rsidRDefault="00FF4B2C" w:rsidP="00FF4B2C"/>
        </w:tc>
        <w:tc>
          <w:tcPr>
            <w:tcW w:w="1560" w:type="dxa"/>
            <w:vAlign w:val="center"/>
          </w:tcPr>
          <w:p w14:paraId="77A081A4" w14:textId="2178DD2E" w:rsidR="00FF4B2C" w:rsidRPr="00FA4DB0" w:rsidRDefault="00FF4B2C" w:rsidP="00FF4B2C">
            <w:r>
              <w:t>204-232-0409</w:t>
            </w:r>
          </w:p>
        </w:tc>
        <w:tc>
          <w:tcPr>
            <w:tcW w:w="26" w:type="dxa"/>
            <w:vAlign w:val="center"/>
          </w:tcPr>
          <w:p w14:paraId="639A62EB" w14:textId="77777777" w:rsidR="00FF4B2C" w:rsidRDefault="00FF4B2C" w:rsidP="00FF4B2C"/>
        </w:tc>
        <w:tc>
          <w:tcPr>
            <w:tcW w:w="257" w:type="dxa"/>
            <w:shd w:val="clear" w:color="auto" w:fill="2C3B57" w:themeFill="text2"/>
            <w:vAlign w:val="center"/>
          </w:tcPr>
          <w:p w14:paraId="34D1B267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20" w:type="dxa"/>
            <w:vAlign w:val="center"/>
          </w:tcPr>
          <w:p w14:paraId="6BB5FBDF" w14:textId="77777777" w:rsidR="00FF4B2C" w:rsidRDefault="00FF4B2C" w:rsidP="00FF4B2C"/>
        </w:tc>
        <w:tc>
          <w:tcPr>
            <w:tcW w:w="2815" w:type="dxa"/>
            <w:vAlign w:val="center"/>
          </w:tcPr>
          <w:p w14:paraId="3F8C8DC7" w14:textId="4B78CBEA" w:rsidR="00FF4B2C" w:rsidRPr="00FA4DB0" w:rsidRDefault="00FF4B2C" w:rsidP="00FF4B2C">
            <w:r>
              <w:t>Marc_Remillard@outlook.com</w:t>
            </w:r>
          </w:p>
        </w:tc>
        <w:tc>
          <w:tcPr>
            <w:tcW w:w="20" w:type="dxa"/>
            <w:vAlign w:val="center"/>
          </w:tcPr>
          <w:p w14:paraId="0E27D733" w14:textId="77777777" w:rsidR="00FF4B2C" w:rsidRDefault="00FF4B2C" w:rsidP="00FF4B2C"/>
        </w:tc>
        <w:tc>
          <w:tcPr>
            <w:tcW w:w="264" w:type="dxa"/>
            <w:shd w:val="clear" w:color="auto" w:fill="2C3B57" w:themeFill="text2"/>
            <w:vAlign w:val="center"/>
          </w:tcPr>
          <w:p w14:paraId="29777314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20" w:type="dxa"/>
            <w:vAlign w:val="center"/>
          </w:tcPr>
          <w:p w14:paraId="66869EE7" w14:textId="77777777" w:rsidR="00FF4B2C" w:rsidRDefault="00FF4B2C" w:rsidP="00FF4B2C"/>
        </w:tc>
        <w:tc>
          <w:tcPr>
            <w:tcW w:w="2650" w:type="dxa"/>
            <w:gridSpan w:val="3"/>
            <w:vAlign w:val="center"/>
          </w:tcPr>
          <w:p w14:paraId="483D6F5A" w14:textId="77777777" w:rsidR="00FF4B2C" w:rsidRDefault="00FF4B2C" w:rsidP="00FF4B2C">
            <w:r>
              <w:t xml:space="preserve">22 Ashcroft Ave </w:t>
            </w:r>
          </w:p>
          <w:p w14:paraId="42382C56" w14:textId="77777777" w:rsidR="00FF4B2C" w:rsidRDefault="00FF4B2C" w:rsidP="00FF4B2C">
            <w:r>
              <w:t xml:space="preserve">Harrietsfield NS </w:t>
            </w:r>
          </w:p>
          <w:p w14:paraId="558AFF8C" w14:textId="77E5B405" w:rsidR="00FF4B2C" w:rsidRPr="00FA4DB0" w:rsidRDefault="00FF4B2C" w:rsidP="00FF4B2C">
            <w:r>
              <w:t>B3V 1A5</w:t>
            </w:r>
          </w:p>
        </w:tc>
        <w:tc>
          <w:tcPr>
            <w:tcW w:w="23" w:type="dxa"/>
            <w:vAlign w:val="center"/>
          </w:tcPr>
          <w:p w14:paraId="507A92D2" w14:textId="77777777" w:rsidR="00FF4B2C" w:rsidRDefault="00FF4B2C" w:rsidP="00FF4B2C"/>
        </w:tc>
        <w:tc>
          <w:tcPr>
            <w:tcW w:w="283" w:type="dxa"/>
            <w:shd w:val="clear" w:color="auto" w:fill="2C3B57" w:themeFill="text2"/>
            <w:vAlign w:val="center"/>
          </w:tcPr>
          <w:p w14:paraId="095F70E3" w14:textId="77777777" w:rsidR="00FF4B2C" w:rsidRPr="00DF1CB4" w:rsidRDefault="00FF4B2C" w:rsidP="00FF4B2C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76" w:type="dxa"/>
            <w:vAlign w:val="center"/>
          </w:tcPr>
          <w:p w14:paraId="2D7A6BD7" w14:textId="77777777" w:rsidR="00FF4B2C" w:rsidRDefault="00FF4B2C" w:rsidP="00FF4B2C"/>
        </w:tc>
        <w:tc>
          <w:tcPr>
            <w:tcW w:w="2092" w:type="dxa"/>
            <w:vAlign w:val="center"/>
          </w:tcPr>
          <w:p w14:paraId="4C87D37F" w14:textId="2A38BEAA" w:rsidR="00FF4B2C" w:rsidRPr="00FA4DB0" w:rsidRDefault="00FF4B2C" w:rsidP="00FF4B2C"/>
        </w:tc>
      </w:tr>
      <w:tr w:rsidR="00FF4B2C" w14:paraId="6860E0A3" w14:textId="77777777" w:rsidTr="00FF4B2C">
        <w:trPr>
          <w:trHeight w:val="90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7DE8D5D9" w14:textId="77777777" w:rsidR="00FF4B2C" w:rsidRDefault="00FF4B2C" w:rsidP="00FF4B2C"/>
        </w:tc>
      </w:tr>
      <w:tr w:rsidR="00FF4B2C" w14:paraId="17AD78AF" w14:textId="77777777" w:rsidTr="005E09DE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6796C253" w14:textId="77777777" w:rsidR="00FF4B2C" w:rsidRPr="005F5561" w:rsidRDefault="00FF4B2C" w:rsidP="00FF4B2C">
            <w:pPr>
              <w:pStyle w:val="Heading3"/>
            </w:pPr>
            <w:sdt>
              <w:sdtPr>
                <w:id w:val="723336852"/>
                <w:placeholder>
                  <w:docPart w:val="5D6DDB940C2D42A3BE7715EC302F2227"/>
                </w:placeholder>
                <w:temporary/>
                <w:showingPlcHdr/>
                <w15:appearance w15:val="hidden"/>
              </w:sdtPr>
              <w:sdtContent>
                <w:r w:rsidRPr="005F5561">
                  <w:t>Objective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A9E6B0" w14:textId="77777777" w:rsidR="00FF4B2C" w:rsidRDefault="00FF4B2C" w:rsidP="00FF4B2C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A039D12" w14:textId="77777777" w:rsidR="00FF4B2C" w:rsidRDefault="00FF4B2C" w:rsidP="00FF4B2C"/>
        </w:tc>
      </w:tr>
      <w:tr w:rsidR="00FF4B2C" w14:paraId="5628D361" w14:textId="77777777" w:rsidTr="005E09DE">
        <w:trPr>
          <w:trHeight w:val="426"/>
        </w:trPr>
        <w:tc>
          <w:tcPr>
            <w:tcW w:w="6946" w:type="dxa"/>
            <w:gridSpan w:val="12"/>
            <w:vMerge/>
            <w:tcBorders>
              <w:bottom w:val="single" w:sz="8" w:space="0" w:color="2C3B57" w:themeColor="text2"/>
            </w:tcBorders>
            <w:vAlign w:val="bottom"/>
          </w:tcPr>
          <w:p w14:paraId="74FB8D70" w14:textId="77777777" w:rsidR="00FF4B2C" w:rsidRPr="005F5561" w:rsidRDefault="00FF4B2C" w:rsidP="00FF4B2C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716E06E8" w14:textId="77777777" w:rsidR="00FF4B2C" w:rsidRDefault="00FF4B2C" w:rsidP="00FF4B2C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250BF0FD" w14:textId="77777777" w:rsidR="00FF4B2C" w:rsidRDefault="00FF4B2C" w:rsidP="00FF4B2C">
            <w:pPr>
              <w:pStyle w:val="Heading3"/>
            </w:pPr>
            <w:sdt>
              <w:sdtPr>
                <w:id w:val="-2075571490"/>
                <w:placeholder>
                  <w:docPart w:val="3D33313182624F7FAC597B1273234497"/>
                </w:placeholder>
                <w:temporary/>
                <w:showingPlcHdr/>
                <w15:appearance w15:val="hidden"/>
              </w:sdtPr>
              <w:sdtContent>
                <w:r w:rsidRPr="00AD0DDD">
                  <w:t>Education</w:t>
                </w:r>
              </w:sdtContent>
            </w:sdt>
          </w:p>
        </w:tc>
      </w:tr>
      <w:tr w:rsidR="00FF4B2C" w14:paraId="36F7EE72" w14:textId="77777777" w:rsidTr="00FF4B2C">
        <w:trPr>
          <w:trHeight w:val="1658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742164A" w14:textId="49E1B3A5" w:rsidR="00FF4B2C" w:rsidRDefault="00FF4B2C" w:rsidP="00FF4B2C">
            <w:pPr>
              <w:pStyle w:val="Text"/>
            </w:pPr>
            <w:r w:rsidRPr="00A16ADF">
              <w:t>Highly motivated and dedicated junior software developer seeking an opportunity to leverage academic knowledge and passion for coding to contribute to innovative projects. Eager to gain practical experience in a collaborative environment, while continuously learning and honing skills to excel in the field of software development.</w:t>
            </w:r>
          </w:p>
        </w:tc>
        <w:tc>
          <w:tcPr>
            <w:tcW w:w="284" w:type="dxa"/>
            <w:vMerge w:val="restart"/>
            <w:vAlign w:val="center"/>
          </w:tcPr>
          <w:p w14:paraId="3D5DFDDC" w14:textId="77777777" w:rsidR="00FF4B2C" w:rsidRDefault="00FF4B2C" w:rsidP="00FF4B2C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048365F6" w14:textId="1BBAC13B" w:rsidR="00FF4B2C" w:rsidRDefault="00AF3653" w:rsidP="00AF3653">
            <w:pPr>
              <w:pStyle w:val="Text"/>
              <w:ind w:left="0"/>
              <w:rPr>
                <w:b/>
                <w:bCs/>
              </w:rPr>
            </w:pPr>
            <w:r>
              <w:t xml:space="preserve">   </w:t>
            </w:r>
            <w:r w:rsidR="00FF4B2C" w:rsidRPr="00A16ADF">
              <w:rPr>
                <w:b/>
                <w:bCs/>
              </w:rPr>
              <w:t>IT</w:t>
            </w:r>
            <w:r w:rsidR="00FF4B2C">
              <w:rPr>
                <w:b/>
                <w:bCs/>
              </w:rPr>
              <w:t xml:space="preserve"> Programming</w:t>
            </w:r>
          </w:p>
          <w:p w14:paraId="3FEB3628" w14:textId="77777777" w:rsidR="00FF4B2C" w:rsidRDefault="00FF4B2C" w:rsidP="00FF4B2C">
            <w:pPr>
              <w:pStyle w:val="Text"/>
            </w:pPr>
            <w:r>
              <w:t>Nova Scotia Community College</w:t>
            </w:r>
          </w:p>
          <w:p w14:paraId="3D896151" w14:textId="77777777" w:rsidR="00FF4B2C" w:rsidRDefault="00FF4B2C" w:rsidP="00FF4B2C">
            <w:pPr>
              <w:pStyle w:val="Text"/>
            </w:pPr>
            <w:r>
              <w:t>2023-Present</w:t>
            </w:r>
          </w:p>
          <w:p w14:paraId="7E55EECE" w14:textId="77777777" w:rsidR="00AF3653" w:rsidRDefault="00AF3653" w:rsidP="00FF4B2C">
            <w:pPr>
              <w:pStyle w:val="Text"/>
            </w:pPr>
          </w:p>
          <w:p w14:paraId="557C1D44" w14:textId="77777777" w:rsidR="00AF3653" w:rsidRPr="00A16ADF" w:rsidRDefault="00AF3653" w:rsidP="00AF3653">
            <w:pPr>
              <w:pStyle w:val="Text"/>
              <w:rPr>
                <w:b/>
                <w:bCs/>
              </w:rPr>
            </w:pPr>
            <w:r w:rsidRPr="00A16ADF">
              <w:rPr>
                <w:b/>
                <w:bCs/>
              </w:rPr>
              <w:t>B.A. Criminology</w:t>
            </w:r>
          </w:p>
          <w:p w14:paraId="157B8B3A" w14:textId="77777777" w:rsidR="00AF3653" w:rsidRDefault="00AF3653" w:rsidP="00AF3653">
            <w:pPr>
              <w:pStyle w:val="Text"/>
            </w:pPr>
            <w:r>
              <w:t>University of Manitoba</w:t>
            </w:r>
          </w:p>
          <w:p w14:paraId="3F98FB86" w14:textId="77777777" w:rsidR="00AF3653" w:rsidRDefault="00AF3653" w:rsidP="00AF3653">
            <w:pPr>
              <w:pStyle w:val="Text"/>
            </w:pPr>
            <w:r>
              <w:t>2016-2019</w:t>
            </w:r>
          </w:p>
          <w:p w14:paraId="4D29BE73" w14:textId="77777777" w:rsidR="00AF3653" w:rsidRPr="00A16ADF" w:rsidRDefault="00AF3653" w:rsidP="00FF4B2C">
            <w:pPr>
              <w:pStyle w:val="Text"/>
            </w:pPr>
          </w:p>
          <w:p w14:paraId="7D516761" w14:textId="205E88D5" w:rsidR="00FF4B2C" w:rsidRPr="00AD0DDD" w:rsidRDefault="00FF4B2C" w:rsidP="00FF4B2C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FF4B2C" w14:paraId="13C558A3" w14:textId="77777777" w:rsidTr="00FF4B2C">
        <w:trPr>
          <w:trHeight w:val="40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0836F24" w14:textId="77777777" w:rsidR="00FF4B2C" w:rsidRDefault="00FF4B2C" w:rsidP="00FF4B2C">
            <w:pPr>
              <w:pStyle w:val="Heading3"/>
            </w:pPr>
            <w:sdt>
              <w:sdtPr>
                <w:id w:val="1813675065"/>
                <w:placeholder>
                  <w:docPart w:val="0B6E56AB3CB445CBA9F72D6977BDC84C"/>
                </w:placeholder>
                <w:temporary/>
                <w:showingPlcHdr/>
                <w15:appearance w15:val="hidden"/>
              </w:sdtPr>
              <w:sdtContent>
                <w:r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D4BAF37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B8DA37A" w14:textId="77777777" w:rsidR="00FF4B2C" w:rsidRDefault="00FF4B2C" w:rsidP="00FF4B2C"/>
        </w:tc>
      </w:tr>
      <w:tr w:rsidR="00FF4B2C" w14:paraId="1E186896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132C8FD3" w14:textId="77777777" w:rsidR="00AF3653" w:rsidRDefault="00AF3653" w:rsidP="00AF3653">
            <w:pPr>
              <w:pStyle w:val="Dates"/>
            </w:pPr>
            <w:r>
              <w:t>Jan 2022 – Aug 2022</w:t>
            </w:r>
          </w:p>
          <w:p w14:paraId="2F964BB9" w14:textId="77777777" w:rsidR="00AF3653" w:rsidRDefault="00AF3653" w:rsidP="00AF3653">
            <w:pPr>
              <w:pStyle w:val="Text"/>
            </w:pPr>
            <w:r>
              <w:t>Cell Clerk – Canadian Forces Base Halifax</w:t>
            </w:r>
          </w:p>
          <w:p w14:paraId="33E3C948" w14:textId="77777777" w:rsidR="00AF3653" w:rsidRPr="00AF3653" w:rsidRDefault="00AF3653" w:rsidP="00AF3653">
            <w:pPr>
              <w:pStyle w:val="Text"/>
              <w:numPr>
                <w:ilvl w:val="0"/>
                <w:numId w:val="12"/>
              </w:numPr>
              <w:rPr>
                <w:color w:val="auto"/>
                <w:sz w:val="20"/>
                <w:szCs w:val="20"/>
              </w:rPr>
            </w:pPr>
            <w:r w:rsidRPr="00AF3653">
              <w:rPr>
                <w:color w:val="auto"/>
                <w:sz w:val="20"/>
                <w:szCs w:val="20"/>
              </w:rPr>
              <w:t>Administered Pay: Managed payroll processes, ensuring accuracy and compliance, and resolving inquiries promptly.</w:t>
            </w:r>
          </w:p>
          <w:p w14:paraId="3854401E" w14:textId="06D33053" w:rsidR="00AF3653" w:rsidRPr="00AF3653" w:rsidRDefault="00AF3653" w:rsidP="00AF3653">
            <w:pPr>
              <w:pStyle w:val="Dates"/>
              <w:numPr>
                <w:ilvl w:val="0"/>
                <w:numId w:val="12"/>
              </w:numPr>
              <w:rPr>
                <w:b w:val="0"/>
                <w:bCs/>
                <w:color w:val="auto"/>
                <w:szCs w:val="20"/>
              </w:rPr>
            </w:pPr>
            <w:r w:rsidRPr="00AF3653">
              <w:rPr>
                <w:b w:val="0"/>
                <w:bCs/>
                <w:color w:val="auto"/>
                <w:szCs w:val="20"/>
              </w:rPr>
              <w:t>Data Entry: Executed precise and timely data input tasks, utilizing software tools to enhance efficiency and maintain data integrity.</w:t>
            </w:r>
          </w:p>
          <w:p w14:paraId="11610D6D" w14:textId="3263C39E" w:rsidR="00FF4B2C" w:rsidRDefault="00FF4B2C" w:rsidP="00FF4B2C">
            <w:pPr>
              <w:pStyle w:val="Dates"/>
            </w:pPr>
            <w:r>
              <w:t>July 2019- January 2022</w:t>
            </w:r>
          </w:p>
          <w:p w14:paraId="534CC8E4" w14:textId="77777777" w:rsidR="00FF4B2C" w:rsidRPr="00AF3653" w:rsidRDefault="00FF4B2C" w:rsidP="00FF4B2C">
            <w:pPr>
              <w:pStyle w:val="Text"/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HR Admin – Canadian Armed Forces Transition Centre</w:t>
            </w:r>
          </w:p>
          <w:p w14:paraId="43C3B8CE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Managed all incoming office mail: Effectively handled the organization's mail flow, including sorting, distribution, and processing, ensuring smooth communication channels.</w:t>
            </w:r>
          </w:p>
          <w:p w14:paraId="7415606C" w14:textId="07CCE416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Data entry: Proficiently inputted and maintained data with a high level of accuracy and efficiency, contributing to streamlined operations and data integrity.</w:t>
            </w:r>
          </w:p>
          <w:p w14:paraId="7927589B" w14:textId="78BAD3FF" w:rsidR="00FF4B2C" w:rsidRPr="00560EA0" w:rsidRDefault="00FF4B2C" w:rsidP="00FF4B2C">
            <w:pPr>
              <w:pStyle w:val="Text"/>
              <w:numPr>
                <w:ilvl w:val="0"/>
                <w:numId w:val="12"/>
              </w:num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57F380D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2C9653C5" w14:textId="77777777" w:rsidR="00FF4B2C" w:rsidRDefault="00FF4B2C" w:rsidP="00FF4B2C"/>
        </w:tc>
      </w:tr>
      <w:tr w:rsidR="00FF4B2C" w14:paraId="035F0CE6" w14:textId="77777777" w:rsidTr="00FF4B2C">
        <w:trPr>
          <w:trHeight w:val="398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297108ED" w14:textId="7A48101C" w:rsidR="00FF4B2C" w:rsidRDefault="00FF4B2C" w:rsidP="00FF4B2C">
            <w:pPr>
              <w:pStyle w:val="Heading3"/>
            </w:pPr>
            <w:r>
              <w:t>Skills and competencies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0703C0B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CBC6AEF" w14:textId="77777777" w:rsidR="00FF4B2C" w:rsidRDefault="00FF4B2C" w:rsidP="00FF4B2C"/>
        </w:tc>
      </w:tr>
      <w:tr w:rsidR="00FF4B2C" w14:paraId="0BDE56E8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4E70605" w14:textId="3E492AA1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Python</w:t>
            </w:r>
          </w:p>
          <w:p w14:paraId="4DDEBA2B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Java</w:t>
            </w:r>
          </w:p>
          <w:p w14:paraId="7498E0FB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HTML/CSS/JS</w:t>
            </w:r>
          </w:p>
          <w:p w14:paraId="27FBE376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Object Oriented Design</w:t>
            </w:r>
          </w:p>
          <w:p w14:paraId="0551FD76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Networking &amp; System Architecture</w:t>
            </w:r>
          </w:p>
          <w:p w14:paraId="3575584E" w14:textId="77777777" w:rsidR="00FF4B2C" w:rsidRPr="00AF3653" w:rsidRDefault="00FF4B2C" w:rsidP="00FF4B2C">
            <w:pPr>
              <w:pStyle w:val="Text"/>
              <w:numPr>
                <w:ilvl w:val="0"/>
                <w:numId w:val="12"/>
              </w:numPr>
              <w:rPr>
                <w:sz w:val="20"/>
                <w:szCs w:val="20"/>
              </w:rPr>
            </w:pPr>
            <w:r w:rsidRPr="00AF3653">
              <w:rPr>
                <w:sz w:val="20"/>
                <w:szCs w:val="20"/>
              </w:rPr>
              <w:t>Cloud Computing</w:t>
            </w:r>
          </w:p>
          <w:p w14:paraId="707E7E43" w14:textId="677D4D36" w:rsidR="00FF4B2C" w:rsidRPr="00560EA0" w:rsidRDefault="00FF4B2C" w:rsidP="00FF4B2C">
            <w:pPr>
              <w:pStyle w:val="Text"/>
              <w:numPr>
                <w:ilvl w:val="0"/>
                <w:numId w:val="12"/>
              </w:numPr>
            </w:pPr>
            <w:r w:rsidRPr="00AF3653">
              <w:rPr>
                <w:sz w:val="20"/>
                <w:szCs w:val="20"/>
              </w:rPr>
              <w:t>Windows/Linux/MacOS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FBEBEB6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3A71507" w14:textId="77777777" w:rsidR="00FF4B2C" w:rsidRDefault="00FF4B2C" w:rsidP="00FF4B2C"/>
        </w:tc>
      </w:tr>
      <w:tr w:rsidR="00FF4B2C" w14:paraId="663EB3B4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6BB8BFF2" w14:textId="43F4DF39" w:rsidR="00FF4B2C" w:rsidRPr="00560EA0" w:rsidRDefault="00FF4B2C" w:rsidP="00FF4B2C">
            <w:pPr>
              <w:pStyle w:val="Heading3"/>
            </w:pPr>
            <w:sdt>
              <w:sdtPr>
                <w:id w:val="-394892997"/>
                <w:placeholder>
                  <w:docPart w:val="B03909F525DA468CB3ED05761E55CC31"/>
                </w:placeholder>
                <w:temporary/>
                <w:showingPlcHdr/>
                <w15:appearance w15:val="hidden"/>
              </w:sdtPr>
              <w:sdtContent>
                <w:r w:rsidRPr="00560EA0">
                  <w:t>References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9A89390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4331BD79" w14:textId="77777777" w:rsidR="00FF4B2C" w:rsidRDefault="00FF4B2C" w:rsidP="00FF4B2C"/>
        </w:tc>
      </w:tr>
      <w:tr w:rsidR="00FF4B2C" w14:paraId="1C865840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059EDD4B" w14:textId="3E7A5FDD" w:rsidR="00FF4B2C" w:rsidRPr="00560EA0" w:rsidRDefault="00FF4B2C" w:rsidP="00FF4B2C">
            <w:pPr>
              <w:pStyle w:val="Text"/>
            </w:pPr>
            <w:sdt>
              <w:sdtPr>
                <w:id w:val="157199312"/>
                <w:placeholder>
                  <w:docPart w:val="D3B3A2467FBA43DEAFC5DF04828A15E4"/>
                </w:placeholder>
                <w:temporary/>
                <w:showingPlcHdr/>
                <w15:appearance w15:val="hidden"/>
              </w:sdtPr>
              <w:sdtContent>
                <w:r w:rsidRPr="00560EA0">
                  <w:t>[Available upon request.]</w:t>
                </w:r>
              </w:sdtContent>
            </w:sdt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A9C2BF0" w14:textId="77777777" w:rsidR="00FF4B2C" w:rsidRDefault="00FF4B2C" w:rsidP="00FF4B2C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144E57AE" w14:textId="77777777" w:rsidR="00FF4B2C" w:rsidRDefault="00FF4B2C" w:rsidP="00FF4B2C"/>
        </w:tc>
      </w:tr>
    </w:tbl>
    <w:p w14:paraId="38D7023F" w14:textId="5F1CE5A1" w:rsidR="00FF4B2C" w:rsidRPr="00FF4B2C" w:rsidRDefault="00FF4B2C" w:rsidP="00FF4B2C">
      <w:pPr>
        <w:tabs>
          <w:tab w:val="left" w:pos="4673"/>
        </w:tabs>
      </w:pPr>
    </w:p>
    <w:sectPr w:rsidR="00FF4B2C" w:rsidRPr="00FF4B2C" w:rsidSect="001D582E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DA436" w14:textId="77777777" w:rsidR="001D582E" w:rsidRDefault="001D582E" w:rsidP="00DF1CB4">
      <w:r>
        <w:separator/>
      </w:r>
    </w:p>
  </w:endnote>
  <w:endnote w:type="continuationSeparator" w:id="0">
    <w:p w14:paraId="3D4E619B" w14:textId="77777777" w:rsidR="001D582E" w:rsidRDefault="001D582E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FEA5" w14:textId="77777777" w:rsidR="001D582E" w:rsidRDefault="001D582E" w:rsidP="00DF1CB4">
      <w:r>
        <w:separator/>
      </w:r>
    </w:p>
  </w:footnote>
  <w:footnote w:type="continuationSeparator" w:id="0">
    <w:p w14:paraId="2F78DA6A" w14:textId="77777777" w:rsidR="001D582E" w:rsidRDefault="001D582E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003EC3"/>
    <w:multiLevelType w:val="hybridMultilevel"/>
    <w:tmpl w:val="F2066F02"/>
    <w:lvl w:ilvl="0" w:tplc="90D4BDB2">
      <w:start w:val="2019"/>
      <w:numFmt w:val="bullet"/>
      <w:lvlText w:val="-"/>
      <w:lvlJc w:val="left"/>
      <w:pPr>
        <w:ind w:left="53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num w:numId="1" w16cid:durableId="1565602510">
    <w:abstractNumId w:val="0"/>
  </w:num>
  <w:num w:numId="2" w16cid:durableId="223027954">
    <w:abstractNumId w:val="1"/>
  </w:num>
  <w:num w:numId="3" w16cid:durableId="536506520">
    <w:abstractNumId w:val="2"/>
  </w:num>
  <w:num w:numId="4" w16cid:durableId="2056538177">
    <w:abstractNumId w:val="3"/>
  </w:num>
  <w:num w:numId="5" w16cid:durableId="238708639">
    <w:abstractNumId w:val="8"/>
  </w:num>
  <w:num w:numId="6" w16cid:durableId="1237594149">
    <w:abstractNumId w:val="4"/>
  </w:num>
  <w:num w:numId="7" w16cid:durableId="1228808164">
    <w:abstractNumId w:val="5"/>
  </w:num>
  <w:num w:numId="8" w16cid:durableId="2050107162">
    <w:abstractNumId w:val="6"/>
  </w:num>
  <w:num w:numId="9" w16cid:durableId="2046325294">
    <w:abstractNumId w:val="7"/>
  </w:num>
  <w:num w:numId="10" w16cid:durableId="1298219433">
    <w:abstractNumId w:val="9"/>
  </w:num>
  <w:num w:numId="11" w16cid:durableId="1321813200">
    <w:abstractNumId w:val="10"/>
  </w:num>
  <w:num w:numId="12" w16cid:durableId="104155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C"/>
    <w:rsid w:val="001D582E"/>
    <w:rsid w:val="002B73E2"/>
    <w:rsid w:val="002D3AB8"/>
    <w:rsid w:val="00413477"/>
    <w:rsid w:val="004A586E"/>
    <w:rsid w:val="00560EA0"/>
    <w:rsid w:val="005E09DE"/>
    <w:rsid w:val="005F5561"/>
    <w:rsid w:val="00680892"/>
    <w:rsid w:val="006C60E6"/>
    <w:rsid w:val="009835F5"/>
    <w:rsid w:val="00A520FA"/>
    <w:rsid w:val="00AB03FA"/>
    <w:rsid w:val="00AD0DDD"/>
    <w:rsid w:val="00AD6FA4"/>
    <w:rsid w:val="00AF3653"/>
    <w:rsid w:val="00D06709"/>
    <w:rsid w:val="00D74C88"/>
    <w:rsid w:val="00DF1CB4"/>
    <w:rsid w:val="00E14266"/>
    <w:rsid w:val="00FA4DB0"/>
    <w:rsid w:val="00FF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DDCE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_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6DDB940C2D42A3BE7715EC302F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31D4C3-8BF4-4127-9686-34E80DFE08B4}"/>
      </w:docPartPr>
      <w:docPartBody>
        <w:p w:rsidR="00000000" w:rsidRDefault="00904463" w:rsidP="00904463">
          <w:pPr>
            <w:pStyle w:val="5D6DDB940C2D42A3BE7715EC302F2227"/>
          </w:pPr>
          <w:r w:rsidRPr="005F5561">
            <w:t>Objective</w:t>
          </w:r>
        </w:p>
      </w:docPartBody>
    </w:docPart>
    <w:docPart>
      <w:docPartPr>
        <w:name w:val="3D33313182624F7FAC597B1273234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FB4909-1867-4D1E-9120-FC56C637C738}"/>
      </w:docPartPr>
      <w:docPartBody>
        <w:p w:rsidR="00000000" w:rsidRDefault="00904463" w:rsidP="00904463">
          <w:pPr>
            <w:pStyle w:val="3D33313182624F7FAC597B1273234497"/>
          </w:pPr>
          <w:r w:rsidRPr="00AD0DDD">
            <w:t>Education</w:t>
          </w:r>
        </w:p>
      </w:docPartBody>
    </w:docPart>
    <w:docPart>
      <w:docPartPr>
        <w:name w:val="0B6E56AB3CB445CBA9F72D6977BDC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15D78-EEF7-4A03-8D23-F1A65F7A0508}"/>
      </w:docPartPr>
      <w:docPartBody>
        <w:p w:rsidR="00000000" w:rsidRDefault="00904463" w:rsidP="00904463">
          <w:pPr>
            <w:pStyle w:val="0B6E56AB3CB445CBA9F72D6977BDC84C"/>
          </w:pPr>
          <w:r w:rsidRPr="00560EA0">
            <w:t>Experience</w:t>
          </w:r>
        </w:p>
      </w:docPartBody>
    </w:docPart>
    <w:docPart>
      <w:docPartPr>
        <w:name w:val="B03909F525DA468CB3ED05761E55C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499E7-D6AA-4C5A-BBEE-3D53ECADE5BB}"/>
      </w:docPartPr>
      <w:docPartBody>
        <w:p w:rsidR="00000000" w:rsidRDefault="00904463" w:rsidP="00904463">
          <w:pPr>
            <w:pStyle w:val="B03909F525DA468CB3ED05761E55CC31"/>
          </w:pPr>
          <w:r w:rsidRPr="00560EA0">
            <w:t>References</w:t>
          </w:r>
        </w:p>
      </w:docPartBody>
    </w:docPart>
    <w:docPart>
      <w:docPartPr>
        <w:name w:val="D3B3A2467FBA43DEAFC5DF04828A1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45317-3AB7-47F7-B3F1-A51E62D0BEF8}"/>
      </w:docPartPr>
      <w:docPartBody>
        <w:p w:rsidR="00000000" w:rsidRDefault="00904463" w:rsidP="00904463">
          <w:pPr>
            <w:pStyle w:val="D3B3A2467FBA43DEAFC5DF04828A15E4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458316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63"/>
    <w:rsid w:val="00904463"/>
    <w:rsid w:val="00E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9AE3A2A1C54A4CB9C44C2BB66198AE">
    <w:name w:val="6D9AE3A2A1C54A4CB9C44C2BB66198AE"/>
  </w:style>
  <w:style w:type="paragraph" w:customStyle="1" w:styleId="335660D3625D4C279DFA3F9EB93023BA">
    <w:name w:val="335660D3625D4C279DFA3F9EB93023BA"/>
  </w:style>
  <w:style w:type="paragraph" w:customStyle="1" w:styleId="BD170CFD890449E0B2BB88D62219C7FE">
    <w:name w:val="BD170CFD890449E0B2BB88D62219C7FE"/>
  </w:style>
  <w:style w:type="paragraph" w:customStyle="1" w:styleId="D5DB1CBAC0C74DC091AD6C0612022F6D">
    <w:name w:val="D5DB1CBAC0C74DC091AD6C0612022F6D"/>
  </w:style>
  <w:style w:type="paragraph" w:customStyle="1" w:styleId="0C0534281AD84B9A82E59628B84DDFE7">
    <w:name w:val="0C0534281AD84B9A82E59628B84DDFE7"/>
  </w:style>
  <w:style w:type="paragraph" w:customStyle="1" w:styleId="088A82912DAF4DA9850A397D83E097F9">
    <w:name w:val="088A82912DAF4DA9850A397D83E097F9"/>
  </w:style>
  <w:style w:type="paragraph" w:customStyle="1" w:styleId="D43CB230DAAA4085B2E654EFF904ED8E">
    <w:name w:val="D43CB230DAAA4085B2E654EFF904ED8E"/>
  </w:style>
  <w:style w:type="paragraph" w:customStyle="1" w:styleId="C48511A6FDE040068D46EA5EE2FC7213">
    <w:name w:val="C48511A6FDE040068D46EA5EE2FC7213"/>
  </w:style>
  <w:style w:type="paragraph" w:customStyle="1" w:styleId="55E67A8C1DBD49D78A8EADF07A34B191">
    <w:name w:val="55E67A8C1DBD49D78A8EADF07A34B191"/>
  </w:style>
  <w:style w:type="paragraph" w:customStyle="1" w:styleId="CB01537FB0A44749BFAE2113F582BECF">
    <w:name w:val="CB01537FB0A44749BFAE2113F582BECF"/>
  </w:style>
  <w:style w:type="paragraph" w:customStyle="1" w:styleId="163B256BF9F644C78712841CCAEB36C1">
    <w:name w:val="163B256BF9F644C78712841CCAEB36C1"/>
  </w:style>
  <w:style w:type="paragraph" w:customStyle="1" w:styleId="124AD77F5CB54109B71CE85FC1AFFDC7">
    <w:name w:val="124AD77F5CB54109B71CE85FC1AFFDC7"/>
  </w:style>
  <w:style w:type="paragraph" w:customStyle="1" w:styleId="3844B1C608E64F6E8E15FBC857447D2B">
    <w:name w:val="3844B1C608E64F6E8E15FBC857447D2B"/>
  </w:style>
  <w:style w:type="paragraph" w:customStyle="1" w:styleId="CD7B1DFE921F45298AC64C52CDBB6941">
    <w:name w:val="CD7B1DFE921F45298AC64C52CDBB6941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Cs w:val="24"/>
      <w:lang w:val="en-US" w:eastAsia="en-US"/>
      <w14:ligatures w14:val="none"/>
    </w:rPr>
  </w:style>
  <w:style w:type="paragraph" w:customStyle="1" w:styleId="55E3E30CCDBD4193A1413D5785029D7F">
    <w:name w:val="55E3E30CCDBD4193A1413D5785029D7F"/>
  </w:style>
  <w:style w:type="paragraph" w:customStyle="1" w:styleId="AAB1154AE3C247D2B83D14C475780A41">
    <w:name w:val="AAB1154AE3C247D2B83D14C475780A41"/>
  </w:style>
  <w:style w:type="paragraph" w:customStyle="1" w:styleId="D087CAB20F734479A890F800401B87D2">
    <w:name w:val="D087CAB20F734479A890F800401B87D2"/>
  </w:style>
  <w:style w:type="paragraph" w:customStyle="1" w:styleId="A18D093B04C749DF879DA67654F61F97">
    <w:name w:val="A18D093B04C749DF879DA67654F61F97"/>
  </w:style>
  <w:style w:type="paragraph" w:customStyle="1" w:styleId="99F306CA179145C285CABA271CECD5C4">
    <w:name w:val="99F306CA179145C285CABA271CECD5C4"/>
  </w:style>
  <w:style w:type="paragraph" w:customStyle="1" w:styleId="CD37D4E5599D4AB6AD567585B9A832C3">
    <w:name w:val="CD37D4E5599D4AB6AD567585B9A832C3"/>
  </w:style>
  <w:style w:type="paragraph" w:customStyle="1" w:styleId="FE4475E620104D3B9DF3C268DEACF893">
    <w:name w:val="FE4475E620104D3B9DF3C268DEACF893"/>
  </w:style>
  <w:style w:type="paragraph" w:customStyle="1" w:styleId="49CD39F18C724959A69FAFD569729297">
    <w:name w:val="49CD39F18C724959A69FAFD569729297"/>
  </w:style>
  <w:style w:type="paragraph" w:customStyle="1" w:styleId="3980B2DE758A4B519E81680315935E5C">
    <w:name w:val="3980B2DE758A4B519E81680315935E5C"/>
  </w:style>
  <w:style w:type="paragraph" w:customStyle="1" w:styleId="FE110ACF7FA54A5F8520C321EFCB36A1">
    <w:name w:val="FE110ACF7FA54A5F8520C321EFCB36A1"/>
  </w:style>
  <w:style w:type="paragraph" w:customStyle="1" w:styleId="4418816C2A374988AFA481E37EE8BF1E">
    <w:name w:val="4418816C2A374988AFA481E37EE8BF1E"/>
  </w:style>
  <w:style w:type="paragraph" w:customStyle="1" w:styleId="F36339E17BD24E41BB3B907D4A29891D">
    <w:name w:val="F36339E17BD24E41BB3B907D4A29891D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kern w:val="0"/>
      <w:szCs w:val="24"/>
      <w:lang w:val="en-US" w:eastAsia="en-US"/>
      <w14:ligatures w14:val="none"/>
    </w:rPr>
  </w:style>
  <w:style w:type="paragraph" w:customStyle="1" w:styleId="82BA3C6501CB4F4BADD178AE5CE8594B">
    <w:name w:val="82BA3C6501CB4F4BADD178AE5CE8594B"/>
  </w:style>
  <w:style w:type="paragraph" w:customStyle="1" w:styleId="EFB7965EC6614745B48937086D57918D">
    <w:name w:val="EFB7965EC6614745B48937086D57918D"/>
  </w:style>
  <w:style w:type="paragraph" w:customStyle="1" w:styleId="C668537512BF412B8C47B382A66D26D9">
    <w:name w:val="C668537512BF412B8C47B382A66D26D9"/>
  </w:style>
  <w:style w:type="paragraph" w:customStyle="1" w:styleId="74ABA6B8C7A842238A78D8B1F1EC9CBB">
    <w:name w:val="74ABA6B8C7A842238A78D8B1F1EC9CBB"/>
    <w:rsid w:val="00904463"/>
  </w:style>
  <w:style w:type="paragraph" w:customStyle="1" w:styleId="4BCD91A08F364FA9B66AFBECA8E381A2">
    <w:name w:val="4BCD91A08F364FA9B66AFBECA8E381A2"/>
    <w:rsid w:val="00904463"/>
  </w:style>
  <w:style w:type="paragraph" w:customStyle="1" w:styleId="68C8458AA446441093A1E7A2A659CE12">
    <w:name w:val="68C8458AA446441093A1E7A2A659CE12"/>
    <w:rsid w:val="00904463"/>
  </w:style>
  <w:style w:type="paragraph" w:customStyle="1" w:styleId="A047A584F65F4C9C80CF2B73CC4DDF15">
    <w:name w:val="A047A584F65F4C9C80CF2B73CC4DDF15"/>
    <w:rsid w:val="00904463"/>
  </w:style>
  <w:style w:type="paragraph" w:customStyle="1" w:styleId="5D6DDB940C2D42A3BE7715EC302F2227">
    <w:name w:val="5D6DDB940C2D42A3BE7715EC302F2227"/>
    <w:rsid w:val="00904463"/>
  </w:style>
  <w:style w:type="paragraph" w:customStyle="1" w:styleId="3D33313182624F7FAC597B1273234497">
    <w:name w:val="3D33313182624F7FAC597B1273234497"/>
    <w:rsid w:val="00904463"/>
  </w:style>
  <w:style w:type="paragraph" w:customStyle="1" w:styleId="0B6E56AB3CB445CBA9F72D6977BDC84C">
    <w:name w:val="0B6E56AB3CB445CBA9F72D6977BDC84C"/>
    <w:rsid w:val="00904463"/>
  </w:style>
  <w:style w:type="paragraph" w:customStyle="1" w:styleId="B03909F525DA468CB3ED05761E55CC31">
    <w:name w:val="B03909F525DA468CB3ED05761E55CC31"/>
    <w:rsid w:val="00904463"/>
  </w:style>
  <w:style w:type="paragraph" w:customStyle="1" w:styleId="D3B3A2467FBA43DEAFC5DF04828A15E4">
    <w:name w:val="D3B3A2467FBA43DEAFC5DF04828A15E4"/>
    <w:rsid w:val="009044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2024-02-20T18:16:00Z</dcterms:created>
  <dcterms:modified xsi:type="dcterms:W3CDTF">2024-02-20T18:32:00Z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