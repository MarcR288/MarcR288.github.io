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D5294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1560"/>
        <w:gridCol w:w="26"/>
        <w:gridCol w:w="257"/>
        <w:gridCol w:w="20"/>
        <w:gridCol w:w="2815"/>
        <w:gridCol w:w="20"/>
        <w:gridCol w:w="264"/>
        <w:gridCol w:w="283"/>
        <w:gridCol w:w="1134"/>
        <w:gridCol w:w="709"/>
        <w:gridCol w:w="142"/>
        <w:gridCol w:w="283"/>
        <w:gridCol w:w="142"/>
        <w:gridCol w:w="2554"/>
        <w:gridCol w:w="14"/>
      </w:tblGrid>
      <w:tr w:rsidR="00AD0DDD" w14:paraId="32DCABA1" w14:textId="77777777" w:rsidTr="005E09DE">
        <w:trPr>
          <w:trHeight w:val="1810"/>
        </w:trPr>
        <w:tc>
          <w:tcPr>
            <w:tcW w:w="10790" w:type="dxa"/>
            <w:gridSpan w:val="18"/>
            <w:tcBorders>
              <w:bottom w:val="single" w:sz="24" w:space="0" w:color="2C3B57" w:themeColor="text2"/>
            </w:tcBorders>
          </w:tcPr>
          <w:p w14:paraId="62F5DD37" w14:textId="6A1FF7A8" w:rsidR="00AD0DDD" w:rsidRPr="00FA7EFE" w:rsidRDefault="00FF4B2C" w:rsidP="00DF1CB4">
            <w:pPr>
              <w:pStyle w:val="Heading1"/>
              <w:rPr>
                <w:sz w:val="96"/>
              </w:rPr>
            </w:pPr>
            <w:r w:rsidRPr="00FA7EFE">
              <w:rPr>
                <w:sz w:val="96"/>
              </w:rPr>
              <w:t>Marc Remillard</w:t>
            </w:r>
          </w:p>
          <w:p w14:paraId="0D3484F0" w14:textId="48E5D233" w:rsidR="00AD0DDD" w:rsidRPr="00AD0DDD" w:rsidRDefault="00FF4B2C" w:rsidP="00DF1CB4">
            <w:pPr>
              <w:pStyle w:val="Heading2"/>
            </w:pPr>
            <w:r w:rsidRPr="00FA7EFE">
              <w:t>Software Developer</w:t>
            </w:r>
          </w:p>
        </w:tc>
      </w:tr>
      <w:tr w:rsidR="00AD0DDD" w14:paraId="5E9C316F" w14:textId="77777777" w:rsidTr="00FF4B2C">
        <w:trPr>
          <w:trHeight w:val="159"/>
        </w:trPr>
        <w:tc>
          <w:tcPr>
            <w:tcW w:w="10790" w:type="dxa"/>
            <w:gridSpan w:val="18"/>
            <w:tcBorders>
              <w:top w:val="single" w:sz="24" w:space="0" w:color="2C3B57" w:themeColor="text2"/>
            </w:tcBorders>
            <w:vAlign w:val="center"/>
          </w:tcPr>
          <w:p w14:paraId="56B0FB0E" w14:textId="77777777" w:rsidR="00AD0DDD" w:rsidRDefault="00AD0DDD" w:rsidP="00DF1CB4"/>
        </w:tc>
      </w:tr>
      <w:tr w:rsidR="00FF4B2C" w14:paraId="11C9986A" w14:textId="77777777" w:rsidTr="00C5043F">
        <w:trPr>
          <w:gridAfter w:val="1"/>
          <w:wAfter w:w="14" w:type="dxa"/>
          <w:trHeight w:val="492"/>
        </w:trPr>
        <w:tc>
          <w:tcPr>
            <w:tcW w:w="142" w:type="dxa"/>
            <w:vAlign w:val="center"/>
          </w:tcPr>
          <w:p w14:paraId="29215800" w14:textId="77777777" w:rsidR="00FF4B2C" w:rsidRPr="00D06709" w:rsidRDefault="00FF4B2C" w:rsidP="00FF4B2C"/>
        </w:tc>
        <w:tc>
          <w:tcPr>
            <w:tcW w:w="284" w:type="dxa"/>
            <w:shd w:val="clear" w:color="auto" w:fill="2C3B57" w:themeFill="text2"/>
            <w:vAlign w:val="center"/>
          </w:tcPr>
          <w:p w14:paraId="7F39C852" w14:textId="77777777" w:rsidR="00FF4B2C" w:rsidRPr="00DF1CB4" w:rsidRDefault="00FF4B2C" w:rsidP="00FF4B2C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vAlign w:val="center"/>
          </w:tcPr>
          <w:p w14:paraId="66C6E733" w14:textId="77777777" w:rsidR="00FF4B2C" w:rsidRPr="00D06709" w:rsidRDefault="00FF4B2C" w:rsidP="00FF4B2C"/>
        </w:tc>
        <w:tc>
          <w:tcPr>
            <w:tcW w:w="1560" w:type="dxa"/>
            <w:vAlign w:val="center"/>
          </w:tcPr>
          <w:p w14:paraId="77A081A4" w14:textId="2178DD2E" w:rsidR="00FF4B2C" w:rsidRPr="00FA4DB0" w:rsidRDefault="00FF4B2C" w:rsidP="00FF4B2C">
            <w:r>
              <w:t>204-232-0409</w:t>
            </w:r>
          </w:p>
        </w:tc>
        <w:tc>
          <w:tcPr>
            <w:tcW w:w="26" w:type="dxa"/>
            <w:vAlign w:val="center"/>
          </w:tcPr>
          <w:p w14:paraId="639A62EB" w14:textId="77777777" w:rsidR="00FF4B2C" w:rsidRDefault="00FF4B2C" w:rsidP="00FF4B2C"/>
        </w:tc>
        <w:tc>
          <w:tcPr>
            <w:tcW w:w="257" w:type="dxa"/>
            <w:shd w:val="clear" w:color="auto" w:fill="2C3B57" w:themeFill="text2"/>
            <w:vAlign w:val="center"/>
          </w:tcPr>
          <w:p w14:paraId="34D1B267" w14:textId="77777777" w:rsidR="00FF4B2C" w:rsidRPr="00DF1CB4" w:rsidRDefault="00FF4B2C" w:rsidP="00FF4B2C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20" w:type="dxa"/>
            <w:vAlign w:val="center"/>
          </w:tcPr>
          <w:p w14:paraId="6BB5FBDF" w14:textId="77777777" w:rsidR="00FF4B2C" w:rsidRDefault="00FF4B2C" w:rsidP="00FF4B2C"/>
        </w:tc>
        <w:tc>
          <w:tcPr>
            <w:tcW w:w="2815" w:type="dxa"/>
            <w:vAlign w:val="center"/>
          </w:tcPr>
          <w:p w14:paraId="3F8C8DC7" w14:textId="4B78CBEA" w:rsidR="00FF4B2C" w:rsidRPr="00FA4DB0" w:rsidRDefault="00FF4B2C" w:rsidP="00FF4B2C">
            <w:r>
              <w:t>Marc_Remillard@outlook.com</w:t>
            </w:r>
          </w:p>
        </w:tc>
        <w:tc>
          <w:tcPr>
            <w:tcW w:w="20" w:type="dxa"/>
            <w:vAlign w:val="center"/>
          </w:tcPr>
          <w:p w14:paraId="0E27D733" w14:textId="77777777" w:rsidR="00FF4B2C" w:rsidRDefault="00FF4B2C" w:rsidP="00FF4B2C"/>
        </w:tc>
        <w:tc>
          <w:tcPr>
            <w:tcW w:w="264" w:type="dxa"/>
            <w:shd w:val="clear" w:color="auto" w:fill="2C3B57" w:themeFill="text2"/>
            <w:vAlign w:val="center"/>
          </w:tcPr>
          <w:p w14:paraId="29777314" w14:textId="77777777" w:rsidR="00FF4B2C" w:rsidRPr="00DF1CB4" w:rsidRDefault="00FF4B2C" w:rsidP="00FF4B2C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283" w:type="dxa"/>
            <w:vAlign w:val="center"/>
          </w:tcPr>
          <w:p w14:paraId="66869EE7" w14:textId="77777777" w:rsidR="00FF4B2C" w:rsidRDefault="00FF4B2C" w:rsidP="00FF4B2C"/>
        </w:tc>
        <w:tc>
          <w:tcPr>
            <w:tcW w:w="1843" w:type="dxa"/>
            <w:gridSpan w:val="2"/>
            <w:vAlign w:val="center"/>
          </w:tcPr>
          <w:p w14:paraId="558AFF8C" w14:textId="607AD22F" w:rsidR="00FF4B2C" w:rsidRPr="00FA4DB0" w:rsidRDefault="00FF4B2C" w:rsidP="00FF4B2C">
            <w:r>
              <w:t xml:space="preserve">Harrietsfield NS </w:t>
            </w:r>
          </w:p>
        </w:tc>
        <w:tc>
          <w:tcPr>
            <w:tcW w:w="142" w:type="dxa"/>
            <w:vAlign w:val="center"/>
          </w:tcPr>
          <w:p w14:paraId="507A92D2" w14:textId="77777777" w:rsidR="00FF4B2C" w:rsidRDefault="00FF4B2C" w:rsidP="00FF4B2C"/>
        </w:tc>
        <w:tc>
          <w:tcPr>
            <w:tcW w:w="283" w:type="dxa"/>
            <w:shd w:val="clear" w:color="auto" w:fill="2C3B57" w:themeFill="text2"/>
            <w:vAlign w:val="center"/>
          </w:tcPr>
          <w:p w14:paraId="095F70E3" w14:textId="77777777" w:rsidR="00FF4B2C" w:rsidRPr="00DF1CB4" w:rsidRDefault="00FF4B2C" w:rsidP="00FF4B2C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W</w:t>
            </w:r>
          </w:p>
        </w:tc>
        <w:tc>
          <w:tcPr>
            <w:tcW w:w="142" w:type="dxa"/>
            <w:vAlign w:val="center"/>
          </w:tcPr>
          <w:p w14:paraId="2D7A6BD7" w14:textId="77777777" w:rsidR="00FF4B2C" w:rsidRDefault="00FF4B2C" w:rsidP="00FF4B2C"/>
        </w:tc>
        <w:tc>
          <w:tcPr>
            <w:tcW w:w="2554" w:type="dxa"/>
            <w:vAlign w:val="center"/>
          </w:tcPr>
          <w:p w14:paraId="4C87D37F" w14:textId="6D804042" w:rsidR="00FF4B2C" w:rsidRPr="00FA4DB0" w:rsidRDefault="00C5043F" w:rsidP="00FF4B2C">
            <w:hyperlink r:id="rId10" w:history="1">
              <w:r w:rsidRPr="00C5043F">
                <w:rPr>
                  <w:rStyle w:val="Hyperlink"/>
                  <w:b/>
                  <w:bCs/>
                </w:rPr>
                <w:t>https://marcr288.github.io/</w:t>
              </w:r>
            </w:hyperlink>
          </w:p>
        </w:tc>
      </w:tr>
      <w:tr w:rsidR="00FF4B2C" w14:paraId="6860E0A3" w14:textId="77777777" w:rsidTr="00FF4B2C">
        <w:trPr>
          <w:trHeight w:val="90"/>
        </w:trPr>
        <w:tc>
          <w:tcPr>
            <w:tcW w:w="10790" w:type="dxa"/>
            <w:gridSpan w:val="18"/>
            <w:tcBorders>
              <w:bottom w:val="single" w:sz="24" w:space="0" w:color="CADEE5" w:themeColor="background2"/>
            </w:tcBorders>
            <w:vAlign w:val="center"/>
          </w:tcPr>
          <w:p w14:paraId="7DE8D5D9" w14:textId="77777777" w:rsidR="00FF4B2C" w:rsidRDefault="00FF4B2C" w:rsidP="00FF4B2C"/>
        </w:tc>
      </w:tr>
      <w:tr w:rsidR="00FF4B2C" w14:paraId="17AD78AF" w14:textId="77777777" w:rsidTr="00C5043F">
        <w:trPr>
          <w:trHeight w:val="174"/>
        </w:trPr>
        <w:tc>
          <w:tcPr>
            <w:tcW w:w="6946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6796C253" w14:textId="77777777" w:rsidR="00FF4B2C" w:rsidRPr="005F5561" w:rsidRDefault="00000000" w:rsidP="00FF4B2C">
            <w:pPr>
              <w:pStyle w:val="Heading3"/>
            </w:pPr>
            <w:sdt>
              <w:sdtPr>
                <w:id w:val="723336852"/>
                <w:placeholder>
                  <w:docPart w:val="5D6DDB940C2D42A3BE7715EC302F2227"/>
                </w:placeholder>
                <w:temporary/>
                <w:showingPlcHdr/>
                <w15:appearance w15:val="hidden"/>
              </w:sdtPr>
              <w:sdtContent>
                <w:r w:rsidR="00FF4B2C" w:rsidRPr="005F5561">
                  <w:t>Objective</w:t>
                </w:r>
              </w:sdtContent>
            </w:sdt>
          </w:p>
        </w:tc>
        <w:tc>
          <w:tcPr>
            <w:tcW w:w="851" w:type="dxa"/>
            <w:gridSpan w:val="2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1DA9E6B0" w14:textId="77777777" w:rsidR="00FF4B2C" w:rsidRDefault="00FF4B2C" w:rsidP="00FF4B2C"/>
        </w:tc>
        <w:tc>
          <w:tcPr>
            <w:tcW w:w="2993" w:type="dxa"/>
            <w:gridSpan w:val="4"/>
            <w:tcBorders>
              <w:top w:val="single" w:sz="24" w:space="0" w:color="CADEE5" w:themeColor="background2"/>
            </w:tcBorders>
            <w:vAlign w:val="bottom"/>
          </w:tcPr>
          <w:p w14:paraId="1A039D12" w14:textId="77777777" w:rsidR="00FF4B2C" w:rsidRDefault="00FF4B2C" w:rsidP="00FF4B2C"/>
        </w:tc>
      </w:tr>
      <w:tr w:rsidR="00FF4B2C" w14:paraId="5628D361" w14:textId="77777777" w:rsidTr="00C5043F">
        <w:trPr>
          <w:trHeight w:val="426"/>
        </w:trPr>
        <w:tc>
          <w:tcPr>
            <w:tcW w:w="694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74FB8D70" w14:textId="77777777" w:rsidR="00FF4B2C" w:rsidRPr="005F5561" w:rsidRDefault="00FF4B2C" w:rsidP="00FF4B2C">
            <w:pPr>
              <w:pStyle w:val="Heading3"/>
            </w:pPr>
          </w:p>
        </w:tc>
        <w:tc>
          <w:tcPr>
            <w:tcW w:w="851" w:type="dxa"/>
            <w:gridSpan w:val="2"/>
            <w:vMerge/>
            <w:vAlign w:val="bottom"/>
          </w:tcPr>
          <w:p w14:paraId="716E06E8" w14:textId="77777777" w:rsidR="00FF4B2C" w:rsidRDefault="00FF4B2C" w:rsidP="00FF4B2C"/>
        </w:tc>
        <w:tc>
          <w:tcPr>
            <w:tcW w:w="2993" w:type="dxa"/>
            <w:gridSpan w:val="4"/>
            <w:shd w:val="clear" w:color="auto" w:fill="CADEE5" w:themeFill="background2"/>
            <w:vAlign w:val="bottom"/>
          </w:tcPr>
          <w:p w14:paraId="250BF0FD" w14:textId="1B1A08DD" w:rsidR="00FF4B2C" w:rsidRDefault="00EA41EC" w:rsidP="00FF4B2C">
            <w:pPr>
              <w:pStyle w:val="Heading3"/>
            </w:pPr>
            <w:r>
              <w:t>Skills</w:t>
            </w:r>
            <w:r w:rsidR="007B6B9B">
              <w:t xml:space="preserve"> &amp; Competencies</w:t>
            </w:r>
          </w:p>
        </w:tc>
      </w:tr>
      <w:tr w:rsidR="00FF4B2C" w14:paraId="36F7EE72" w14:textId="77777777" w:rsidTr="00B60606">
        <w:trPr>
          <w:trHeight w:val="1301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7742164A" w14:textId="2BC0B2A1" w:rsidR="00EA41EC" w:rsidRDefault="00A2211B" w:rsidP="00FF4B2C">
            <w:pPr>
              <w:pStyle w:val="Text"/>
            </w:pPr>
            <w:r w:rsidRPr="00B60606">
              <w:rPr>
                <w:sz w:val="20"/>
                <w:szCs w:val="22"/>
              </w:rPr>
              <w:t xml:space="preserve">Highly motivated and dedicated software developer seeking a co-op opportunity to apply academic knowledge and passion for </w:t>
            </w:r>
            <w:proofErr w:type="gramStart"/>
            <w:r w:rsidRPr="00B60606">
              <w:rPr>
                <w:sz w:val="20"/>
                <w:szCs w:val="22"/>
              </w:rPr>
              <w:t>coding in</w:t>
            </w:r>
            <w:proofErr w:type="gramEnd"/>
            <w:r w:rsidRPr="00B60606">
              <w:rPr>
                <w:sz w:val="20"/>
                <w:szCs w:val="22"/>
              </w:rPr>
              <w:t xml:space="preserve"> real-world projects. Eager to gain hands-on experience in a collaborative environment while continuously learning and refining skills to excel in the field of software development.</w:t>
            </w:r>
          </w:p>
        </w:tc>
        <w:tc>
          <w:tcPr>
            <w:tcW w:w="851" w:type="dxa"/>
            <w:gridSpan w:val="2"/>
            <w:vMerge w:val="restart"/>
            <w:vAlign w:val="center"/>
          </w:tcPr>
          <w:p w14:paraId="3D5DFDDC" w14:textId="77777777" w:rsidR="00FF4B2C" w:rsidRDefault="00FF4B2C" w:rsidP="00FF4B2C"/>
        </w:tc>
        <w:tc>
          <w:tcPr>
            <w:tcW w:w="2993" w:type="dxa"/>
            <w:gridSpan w:val="4"/>
            <w:vMerge w:val="restart"/>
            <w:shd w:val="clear" w:color="auto" w:fill="CADEE5" w:themeFill="background2"/>
          </w:tcPr>
          <w:p w14:paraId="528E6DB4" w14:textId="77777777" w:rsidR="00FF4B2C" w:rsidRDefault="004D4F63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Java</w:t>
            </w:r>
          </w:p>
          <w:p w14:paraId="4FE8EB37" w14:textId="0960334A" w:rsidR="00546457" w:rsidRDefault="00546457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A</w:t>
            </w:r>
            <w:r w:rsidR="00B60606">
              <w:t>ndroid Mobile Development</w:t>
            </w:r>
          </w:p>
          <w:p w14:paraId="677ADC7E" w14:textId="77777777" w:rsidR="004D4F63" w:rsidRDefault="004D4F63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C#</w:t>
            </w:r>
          </w:p>
          <w:p w14:paraId="2CEB4CEA" w14:textId="77777777" w:rsidR="004D4F63" w:rsidRDefault="004D4F63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Python</w:t>
            </w:r>
          </w:p>
          <w:p w14:paraId="1D7D8696" w14:textId="5057B6B4" w:rsidR="004D4F63" w:rsidRDefault="004D4F63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Spring Framework</w:t>
            </w:r>
          </w:p>
          <w:p w14:paraId="034EC846" w14:textId="22CA1859" w:rsidR="004D4F63" w:rsidRDefault="004D4F63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MVC</w:t>
            </w:r>
          </w:p>
          <w:p w14:paraId="0A42BC85" w14:textId="094F953F" w:rsidR="007B6B9B" w:rsidRDefault="007B6B9B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MySQL</w:t>
            </w:r>
          </w:p>
          <w:p w14:paraId="77316FFF" w14:textId="37F81A3A" w:rsidR="007B6B9B" w:rsidRDefault="007B6B9B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SQLite</w:t>
            </w:r>
          </w:p>
          <w:p w14:paraId="27857A1A" w14:textId="77777777" w:rsidR="004D4F63" w:rsidRDefault="004D4F63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J2EE</w:t>
            </w:r>
          </w:p>
          <w:p w14:paraId="777F7262" w14:textId="77777777" w:rsidR="004D4F63" w:rsidRDefault="004D4F63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C++</w:t>
            </w:r>
          </w:p>
          <w:p w14:paraId="5B2AD98C" w14:textId="77777777" w:rsidR="004D4F63" w:rsidRDefault="004D4F63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HTML/CSS</w:t>
            </w:r>
          </w:p>
          <w:p w14:paraId="61E29569" w14:textId="77777777" w:rsidR="004D4F63" w:rsidRDefault="004D4F63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C</w:t>
            </w:r>
          </w:p>
          <w:p w14:paraId="695C0855" w14:textId="2653136E" w:rsidR="0097465F" w:rsidRDefault="0097465F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JavaScript</w:t>
            </w:r>
          </w:p>
          <w:p w14:paraId="0682FD55" w14:textId="77777777" w:rsidR="004D4F63" w:rsidRDefault="004D4F63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Project Documentation</w:t>
            </w:r>
          </w:p>
          <w:p w14:paraId="417D64DF" w14:textId="77777777" w:rsidR="00546457" w:rsidRDefault="00546457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Microsoft Excel</w:t>
            </w:r>
          </w:p>
          <w:p w14:paraId="2ADC26B8" w14:textId="0C32F457" w:rsidR="007B6B9B" w:rsidRDefault="007B6B9B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Communication</w:t>
            </w:r>
          </w:p>
          <w:p w14:paraId="5C87FE49" w14:textId="77777777" w:rsidR="007B6B9B" w:rsidRDefault="007B6B9B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Problem-Solving</w:t>
            </w:r>
          </w:p>
          <w:p w14:paraId="7D516761" w14:textId="59549ECE" w:rsidR="007B6B9B" w:rsidRPr="00AD0DDD" w:rsidRDefault="007B6B9B" w:rsidP="00546457">
            <w:pPr>
              <w:pStyle w:val="Text"/>
              <w:numPr>
                <w:ilvl w:val="0"/>
                <w:numId w:val="15"/>
              </w:numPr>
              <w:ind w:left="422" w:hanging="284"/>
            </w:pPr>
            <w:r>
              <w:t>Teamwork</w:t>
            </w:r>
          </w:p>
        </w:tc>
      </w:tr>
      <w:tr w:rsidR="00FF4B2C" w14:paraId="13C558A3" w14:textId="77777777" w:rsidTr="00C5043F">
        <w:trPr>
          <w:trHeight w:val="400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60836F24" w14:textId="77777777" w:rsidR="00FF4B2C" w:rsidRDefault="00000000" w:rsidP="00FF4B2C">
            <w:pPr>
              <w:pStyle w:val="Heading3"/>
            </w:pPr>
            <w:sdt>
              <w:sdtPr>
                <w:id w:val="1813675065"/>
                <w:placeholder>
                  <w:docPart w:val="0B6E56AB3CB445CBA9F72D6977BDC84C"/>
                </w:placeholder>
                <w:temporary/>
                <w:showingPlcHdr/>
                <w15:appearance w15:val="hidden"/>
              </w:sdtPr>
              <w:sdtContent>
                <w:r w:rsidR="00FF4B2C" w:rsidRPr="00560EA0">
                  <w:t>Experience</w:t>
                </w:r>
              </w:sdtContent>
            </w:sdt>
          </w:p>
        </w:tc>
        <w:tc>
          <w:tcPr>
            <w:tcW w:w="851" w:type="dxa"/>
            <w:gridSpan w:val="2"/>
            <w:vMerge/>
            <w:tcBorders>
              <w:bottom w:val="single" w:sz="8" w:space="0" w:color="2C3B57" w:themeColor="text2"/>
            </w:tcBorders>
            <w:vAlign w:val="center"/>
          </w:tcPr>
          <w:p w14:paraId="2D4BAF37" w14:textId="77777777" w:rsidR="00FF4B2C" w:rsidRDefault="00FF4B2C" w:rsidP="00FF4B2C"/>
        </w:tc>
        <w:tc>
          <w:tcPr>
            <w:tcW w:w="2993" w:type="dxa"/>
            <w:gridSpan w:val="4"/>
            <w:vMerge/>
            <w:shd w:val="clear" w:color="auto" w:fill="CADEE5" w:themeFill="background2"/>
            <w:vAlign w:val="center"/>
          </w:tcPr>
          <w:p w14:paraId="4B8DA37A" w14:textId="77777777" w:rsidR="00FF4B2C" w:rsidRDefault="00FF4B2C" w:rsidP="00FF4B2C"/>
        </w:tc>
      </w:tr>
      <w:tr w:rsidR="00FF4B2C" w14:paraId="1E186896" w14:textId="77777777" w:rsidTr="00C5043F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371C772C" w14:textId="4F8BE85B" w:rsidR="00EA41EC" w:rsidRDefault="00EA41EC" w:rsidP="00AF3653">
            <w:pPr>
              <w:pStyle w:val="Dates"/>
            </w:pPr>
            <w:r>
              <w:t>Sep</w:t>
            </w:r>
            <w:r w:rsidR="002220EF">
              <w:t>tember</w:t>
            </w:r>
            <w:r>
              <w:t xml:space="preserve"> 2022 – Present</w:t>
            </w:r>
          </w:p>
          <w:p w14:paraId="02CE17A7" w14:textId="44BF88A3" w:rsidR="00EA41EC" w:rsidRDefault="00EA41EC" w:rsidP="00EA41EC">
            <w:pPr>
              <w:pStyle w:val="Dates"/>
              <w:ind w:left="0"/>
              <w:rPr>
                <w:b w:val="0"/>
                <w:bCs/>
                <w:color w:val="auto"/>
              </w:rPr>
            </w:pPr>
            <w:r>
              <w:t xml:space="preserve">   </w:t>
            </w:r>
            <w:r w:rsidR="004D4F63" w:rsidRPr="004D4F63">
              <w:rPr>
                <w:b w:val="0"/>
                <w:bCs/>
                <w:color w:val="auto"/>
              </w:rPr>
              <w:t>Human Resources Administrator – 36 Service Battalion</w:t>
            </w:r>
          </w:p>
          <w:p w14:paraId="5EB4899B" w14:textId="77777777" w:rsidR="00546457" w:rsidRDefault="00546457" w:rsidP="00546457">
            <w:pPr>
              <w:pStyle w:val="Dates"/>
              <w:numPr>
                <w:ilvl w:val="0"/>
                <w:numId w:val="15"/>
              </w:numPr>
              <w:ind w:left="851"/>
              <w:rPr>
                <w:b w:val="0"/>
                <w:bCs/>
                <w:color w:val="auto"/>
              </w:rPr>
            </w:pPr>
            <w:r w:rsidRPr="00546457">
              <w:rPr>
                <w:b w:val="0"/>
                <w:bCs/>
                <w:color w:val="auto"/>
              </w:rPr>
              <w:t>Administered payroll, ensuring accurate and timely processing.</w:t>
            </w:r>
          </w:p>
          <w:p w14:paraId="23D99607" w14:textId="607A193F" w:rsidR="004D4F63" w:rsidRDefault="004D4F63" w:rsidP="00546457">
            <w:pPr>
              <w:pStyle w:val="Dates"/>
              <w:numPr>
                <w:ilvl w:val="0"/>
                <w:numId w:val="15"/>
              </w:numPr>
              <w:ind w:left="851"/>
              <w:rPr>
                <w:b w:val="0"/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t>Initialized, finalized, and authorized claims</w:t>
            </w:r>
            <w:r w:rsidR="00546457">
              <w:rPr>
                <w:b w:val="0"/>
                <w:bCs/>
                <w:color w:val="auto"/>
              </w:rPr>
              <w:t xml:space="preserve"> under Section 32 &amp; 34 of the Financial Administration Act.</w:t>
            </w:r>
          </w:p>
          <w:p w14:paraId="2D7D51B8" w14:textId="7431B883" w:rsidR="004D4F63" w:rsidRPr="00A2211B" w:rsidRDefault="00546457" w:rsidP="00A2211B">
            <w:pPr>
              <w:pStyle w:val="Dates"/>
              <w:numPr>
                <w:ilvl w:val="0"/>
                <w:numId w:val="15"/>
              </w:numPr>
              <w:ind w:left="851"/>
              <w:rPr>
                <w:b w:val="0"/>
                <w:bCs/>
                <w:color w:val="auto"/>
              </w:rPr>
            </w:pPr>
            <w:r>
              <w:rPr>
                <w:b w:val="0"/>
                <w:bCs/>
                <w:color w:val="auto"/>
              </w:rPr>
              <w:t>Coordinated travel and accommodations for personnel across Canada and Internationally.</w:t>
            </w:r>
          </w:p>
          <w:p w14:paraId="132C8FD3" w14:textId="6D514E42" w:rsidR="00AF3653" w:rsidRDefault="00AF3653" w:rsidP="00AF3653">
            <w:pPr>
              <w:pStyle w:val="Dates"/>
            </w:pPr>
            <w:r>
              <w:t>Jan</w:t>
            </w:r>
            <w:r w:rsidR="002220EF">
              <w:t>uary</w:t>
            </w:r>
            <w:r>
              <w:t xml:space="preserve"> 2022 – Aug</w:t>
            </w:r>
            <w:r w:rsidR="002220EF">
              <w:t>ust</w:t>
            </w:r>
            <w:r>
              <w:t xml:space="preserve"> 2022</w:t>
            </w:r>
          </w:p>
          <w:p w14:paraId="2F964BB9" w14:textId="77777777" w:rsidR="00AF3653" w:rsidRDefault="00AF3653" w:rsidP="00AF3653">
            <w:pPr>
              <w:pStyle w:val="Text"/>
            </w:pPr>
            <w:r>
              <w:t xml:space="preserve">Cell </w:t>
            </w:r>
            <w:r w:rsidRPr="004D4F63">
              <w:rPr>
                <w:sz w:val="20"/>
                <w:szCs w:val="22"/>
              </w:rPr>
              <w:t>Clerk</w:t>
            </w:r>
            <w:r>
              <w:t xml:space="preserve"> – </w:t>
            </w:r>
            <w:r w:rsidRPr="004D4F63">
              <w:rPr>
                <w:sz w:val="20"/>
                <w:szCs w:val="22"/>
              </w:rPr>
              <w:t>Canadian Forces Base Halifax</w:t>
            </w:r>
          </w:p>
          <w:p w14:paraId="33E3C948" w14:textId="2158262B" w:rsidR="00AF3653" w:rsidRPr="00AF3653" w:rsidRDefault="00AF3653" w:rsidP="00203369">
            <w:pPr>
              <w:pStyle w:val="Text"/>
              <w:numPr>
                <w:ilvl w:val="0"/>
                <w:numId w:val="13"/>
              </w:numPr>
              <w:rPr>
                <w:color w:val="auto"/>
                <w:sz w:val="20"/>
                <w:szCs w:val="20"/>
              </w:rPr>
            </w:pPr>
            <w:r w:rsidRPr="00AF3653">
              <w:rPr>
                <w:color w:val="auto"/>
                <w:sz w:val="20"/>
                <w:szCs w:val="20"/>
              </w:rPr>
              <w:t xml:space="preserve">Administered Pay: </w:t>
            </w:r>
            <w:r w:rsidR="00546457" w:rsidRPr="00546457">
              <w:rPr>
                <w:color w:val="auto"/>
                <w:sz w:val="20"/>
                <w:szCs w:val="20"/>
              </w:rPr>
              <w:t>Managed payroll processes, ensuring accuracy and compliance, while promptly resolving inquiries.</w:t>
            </w:r>
          </w:p>
          <w:p w14:paraId="4DD2D889" w14:textId="33BEB62D" w:rsidR="00A2211B" w:rsidRPr="00A2211B" w:rsidRDefault="00AF3653" w:rsidP="00A2211B">
            <w:pPr>
              <w:pStyle w:val="Dates"/>
              <w:numPr>
                <w:ilvl w:val="0"/>
                <w:numId w:val="13"/>
              </w:numPr>
              <w:rPr>
                <w:b w:val="0"/>
                <w:bCs/>
                <w:color w:val="auto"/>
                <w:szCs w:val="20"/>
              </w:rPr>
            </w:pPr>
            <w:r w:rsidRPr="00AF3653">
              <w:rPr>
                <w:b w:val="0"/>
                <w:bCs/>
                <w:color w:val="auto"/>
                <w:szCs w:val="20"/>
              </w:rPr>
              <w:t xml:space="preserve">Data Entry: </w:t>
            </w:r>
            <w:r w:rsidR="00546457" w:rsidRPr="00546457">
              <w:rPr>
                <w:b w:val="0"/>
                <w:bCs/>
                <w:color w:val="auto"/>
                <w:szCs w:val="20"/>
              </w:rPr>
              <w:t>Executed precise and timely data input tasks, utilizing software tools to enhance efficiency and maintain data integrity.</w:t>
            </w:r>
          </w:p>
          <w:p w14:paraId="11610D6D" w14:textId="248B2A00" w:rsidR="00FF4B2C" w:rsidRDefault="00FF4B2C" w:rsidP="00FF4B2C">
            <w:pPr>
              <w:pStyle w:val="Dates"/>
            </w:pPr>
            <w:r>
              <w:t>J</w:t>
            </w:r>
            <w:r w:rsidR="00B60606">
              <w:t>un</w:t>
            </w:r>
            <w:r w:rsidR="002220EF">
              <w:t>e</w:t>
            </w:r>
            <w:r>
              <w:t xml:space="preserve"> 2019- January 2022</w:t>
            </w:r>
          </w:p>
          <w:p w14:paraId="534CC8E4" w14:textId="77777777" w:rsidR="00FF4B2C" w:rsidRPr="00AF3653" w:rsidRDefault="00FF4B2C" w:rsidP="00FF4B2C">
            <w:pPr>
              <w:pStyle w:val="Text"/>
              <w:rPr>
                <w:sz w:val="20"/>
                <w:szCs w:val="20"/>
              </w:rPr>
            </w:pPr>
            <w:r w:rsidRPr="00AF3653">
              <w:rPr>
                <w:sz w:val="20"/>
                <w:szCs w:val="20"/>
              </w:rPr>
              <w:t>HR Admin – Canadian Armed Forces Transition Centre</w:t>
            </w:r>
          </w:p>
          <w:p w14:paraId="43C3B8CE" w14:textId="22F91C06" w:rsidR="00FF4B2C" w:rsidRPr="00AF3653" w:rsidRDefault="00FF4B2C" w:rsidP="00203369">
            <w:pPr>
              <w:pStyle w:val="Text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AF3653">
              <w:rPr>
                <w:sz w:val="20"/>
                <w:szCs w:val="20"/>
              </w:rPr>
              <w:t xml:space="preserve">Managed all incoming office mail: </w:t>
            </w:r>
            <w:r w:rsidR="00546457" w:rsidRPr="00546457">
              <w:rPr>
                <w:sz w:val="20"/>
                <w:szCs w:val="20"/>
              </w:rPr>
              <w:t>Effectively handled mail flow, including sorting, distribution, and processing, ensuring smooth communication.</w:t>
            </w:r>
          </w:p>
          <w:p w14:paraId="7927589B" w14:textId="31CBD7C5" w:rsidR="00FF4B2C" w:rsidRPr="00EA41EC" w:rsidRDefault="00FF4B2C" w:rsidP="00203369">
            <w:pPr>
              <w:pStyle w:val="Text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AF3653">
              <w:rPr>
                <w:sz w:val="20"/>
                <w:szCs w:val="20"/>
              </w:rPr>
              <w:t xml:space="preserve">Data entry: </w:t>
            </w:r>
            <w:r w:rsidR="00546457" w:rsidRPr="00546457">
              <w:rPr>
                <w:sz w:val="20"/>
                <w:szCs w:val="20"/>
              </w:rPr>
              <w:t>Proficiently inputted and maintained data with a high level of accuracy, contributing to streamlined operations and data integrity.</w:t>
            </w:r>
          </w:p>
        </w:tc>
        <w:tc>
          <w:tcPr>
            <w:tcW w:w="851" w:type="dxa"/>
            <w:gridSpan w:val="2"/>
            <w:vMerge/>
            <w:tcBorders>
              <w:top w:val="single" w:sz="8" w:space="0" w:color="2C3B57" w:themeColor="text2"/>
            </w:tcBorders>
            <w:vAlign w:val="center"/>
          </w:tcPr>
          <w:p w14:paraId="757F380D" w14:textId="77777777" w:rsidR="00FF4B2C" w:rsidRDefault="00FF4B2C" w:rsidP="00FF4B2C"/>
        </w:tc>
        <w:tc>
          <w:tcPr>
            <w:tcW w:w="2993" w:type="dxa"/>
            <w:gridSpan w:val="4"/>
            <w:vMerge/>
            <w:shd w:val="clear" w:color="auto" w:fill="CADEE5" w:themeFill="background2"/>
            <w:vAlign w:val="center"/>
          </w:tcPr>
          <w:p w14:paraId="2C9653C5" w14:textId="77777777" w:rsidR="00FF4B2C" w:rsidRDefault="00FF4B2C" w:rsidP="00FF4B2C"/>
        </w:tc>
      </w:tr>
      <w:tr w:rsidR="00FF4B2C" w14:paraId="035F0CE6" w14:textId="77777777" w:rsidTr="00C5043F">
        <w:trPr>
          <w:trHeight w:val="398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297108ED" w14:textId="6C66DEDE" w:rsidR="00FF4B2C" w:rsidRDefault="00EA41EC" w:rsidP="00FF4B2C">
            <w:pPr>
              <w:pStyle w:val="Heading3"/>
            </w:pPr>
            <w:r>
              <w:t>Education</w:t>
            </w:r>
          </w:p>
        </w:tc>
        <w:tc>
          <w:tcPr>
            <w:tcW w:w="851" w:type="dxa"/>
            <w:gridSpan w:val="2"/>
            <w:vMerge/>
            <w:tcBorders>
              <w:bottom w:val="single" w:sz="8" w:space="0" w:color="2C3B57" w:themeColor="text2"/>
            </w:tcBorders>
            <w:vAlign w:val="center"/>
          </w:tcPr>
          <w:p w14:paraId="70703C0B" w14:textId="77777777" w:rsidR="00FF4B2C" w:rsidRDefault="00FF4B2C" w:rsidP="00FF4B2C"/>
        </w:tc>
        <w:tc>
          <w:tcPr>
            <w:tcW w:w="2993" w:type="dxa"/>
            <w:gridSpan w:val="4"/>
            <w:vMerge/>
            <w:shd w:val="clear" w:color="auto" w:fill="CADEE5" w:themeFill="background2"/>
            <w:vAlign w:val="center"/>
          </w:tcPr>
          <w:p w14:paraId="1CBC6AEF" w14:textId="77777777" w:rsidR="00FF4B2C" w:rsidRDefault="00FF4B2C" w:rsidP="00FF4B2C"/>
        </w:tc>
      </w:tr>
      <w:tr w:rsidR="00FF4B2C" w14:paraId="0BDE56E8" w14:textId="77777777" w:rsidTr="00C5043F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4C485380" w14:textId="104AEFAF" w:rsidR="00EA41EC" w:rsidRDefault="00EA41EC" w:rsidP="00EA41EC">
            <w:pPr>
              <w:pStyle w:val="Dates"/>
            </w:pPr>
            <w:r>
              <w:t>Sep 202</w:t>
            </w:r>
            <w:r>
              <w:t>3</w:t>
            </w:r>
            <w:r>
              <w:t xml:space="preserve"> – Present</w:t>
            </w:r>
          </w:p>
          <w:p w14:paraId="5E85DB8A" w14:textId="0CA0A968" w:rsidR="00EA41EC" w:rsidRDefault="00EA41EC" w:rsidP="00EA41EC">
            <w:pPr>
              <w:pStyle w:val="Text"/>
              <w:ind w:left="0"/>
            </w:pPr>
            <w:r>
              <w:rPr>
                <w:b/>
                <w:bCs/>
              </w:rPr>
              <w:t xml:space="preserve">   </w:t>
            </w:r>
            <w:r w:rsidRPr="00A16ADF">
              <w:rPr>
                <w:b/>
                <w:bCs/>
              </w:rPr>
              <w:t>IT</w:t>
            </w:r>
            <w:r>
              <w:rPr>
                <w:b/>
                <w:bCs/>
              </w:rPr>
              <w:t xml:space="preserve"> Programming</w:t>
            </w:r>
            <w:r>
              <w:rPr>
                <w:b/>
                <w:bCs/>
              </w:rPr>
              <w:t xml:space="preserve"> </w:t>
            </w:r>
            <w:r>
              <w:t>Nova Scotia Community College</w:t>
            </w:r>
          </w:p>
          <w:p w14:paraId="59F87060" w14:textId="77777777" w:rsidR="00B60606" w:rsidRDefault="00B60606" w:rsidP="00EA41EC">
            <w:pPr>
              <w:pStyle w:val="Text"/>
              <w:ind w:left="0"/>
            </w:pPr>
          </w:p>
          <w:p w14:paraId="78CFE16A" w14:textId="17FCD9CF" w:rsidR="00EA41EC" w:rsidRDefault="00EA41EC" w:rsidP="00EA41EC">
            <w:pPr>
              <w:pStyle w:val="Dates"/>
            </w:pPr>
            <w:r>
              <w:t xml:space="preserve">Sep </w:t>
            </w:r>
            <w:r>
              <w:t>2016</w:t>
            </w:r>
            <w:r>
              <w:t xml:space="preserve"> – </w:t>
            </w:r>
            <w:r>
              <w:t>Jun 2019</w:t>
            </w:r>
          </w:p>
          <w:p w14:paraId="707E7E43" w14:textId="63236FB4" w:rsidR="00FF4B2C" w:rsidRPr="00560EA0" w:rsidRDefault="00EA41EC" w:rsidP="00EA41EC">
            <w:pPr>
              <w:pStyle w:val="Text"/>
              <w:ind w:left="0"/>
            </w:pPr>
            <w:r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>B.A. Criminology</w:t>
            </w:r>
            <w:r>
              <w:rPr>
                <w:b/>
                <w:bCs/>
              </w:rPr>
              <w:t xml:space="preserve"> </w:t>
            </w:r>
            <w:r>
              <w:t>University of Manitoba</w:t>
            </w:r>
          </w:p>
        </w:tc>
        <w:tc>
          <w:tcPr>
            <w:tcW w:w="851" w:type="dxa"/>
            <w:gridSpan w:val="2"/>
            <w:vMerge/>
            <w:tcBorders>
              <w:top w:val="single" w:sz="8" w:space="0" w:color="2C3B57" w:themeColor="text2"/>
            </w:tcBorders>
            <w:vAlign w:val="center"/>
          </w:tcPr>
          <w:p w14:paraId="3FBEBEB6" w14:textId="77777777" w:rsidR="00FF4B2C" w:rsidRDefault="00FF4B2C" w:rsidP="00FF4B2C"/>
        </w:tc>
        <w:tc>
          <w:tcPr>
            <w:tcW w:w="2993" w:type="dxa"/>
            <w:gridSpan w:val="4"/>
            <w:vMerge/>
            <w:shd w:val="clear" w:color="auto" w:fill="CADEE5" w:themeFill="background2"/>
            <w:vAlign w:val="center"/>
          </w:tcPr>
          <w:p w14:paraId="13A71507" w14:textId="77777777" w:rsidR="00FF4B2C" w:rsidRDefault="00FF4B2C" w:rsidP="00FF4B2C"/>
        </w:tc>
      </w:tr>
      <w:tr w:rsidR="00FF4B2C" w14:paraId="663EB3B4" w14:textId="77777777" w:rsidTr="00C5043F">
        <w:trPr>
          <w:trHeight w:val="624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6BB8BFF2" w14:textId="43F4DF39" w:rsidR="00FF4B2C" w:rsidRPr="00560EA0" w:rsidRDefault="00000000" w:rsidP="00FF4B2C">
            <w:pPr>
              <w:pStyle w:val="Heading3"/>
            </w:pPr>
            <w:sdt>
              <w:sdtPr>
                <w:id w:val="-394892997"/>
                <w:placeholder>
                  <w:docPart w:val="B03909F525DA468CB3ED05761E55CC31"/>
                </w:placeholder>
                <w:temporary/>
                <w:showingPlcHdr/>
                <w15:appearance w15:val="hidden"/>
              </w:sdtPr>
              <w:sdtContent>
                <w:r w:rsidR="00FF4B2C" w:rsidRPr="00560EA0">
                  <w:t>References</w:t>
                </w:r>
              </w:sdtContent>
            </w:sdt>
          </w:p>
        </w:tc>
        <w:tc>
          <w:tcPr>
            <w:tcW w:w="851" w:type="dxa"/>
            <w:gridSpan w:val="2"/>
            <w:vMerge/>
            <w:tcBorders>
              <w:bottom w:val="single" w:sz="8" w:space="0" w:color="2C3B57" w:themeColor="text2"/>
            </w:tcBorders>
            <w:vAlign w:val="center"/>
          </w:tcPr>
          <w:p w14:paraId="29A89390" w14:textId="77777777" w:rsidR="00FF4B2C" w:rsidRDefault="00FF4B2C" w:rsidP="00FF4B2C"/>
        </w:tc>
        <w:tc>
          <w:tcPr>
            <w:tcW w:w="2993" w:type="dxa"/>
            <w:gridSpan w:val="4"/>
            <w:vMerge/>
            <w:shd w:val="clear" w:color="auto" w:fill="CADEE5" w:themeFill="background2"/>
            <w:vAlign w:val="center"/>
          </w:tcPr>
          <w:p w14:paraId="4331BD79" w14:textId="77777777" w:rsidR="00FF4B2C" w:rsidRDefault="00FF4B2C" w:rsidP="00FF4B2C"/>
        </w:tc>
      </w:tr>
      <w:tr w:rsidR="00FF4B2C" w14:paraId="1C865840" w14:textId="77777777" w:rsidTr="00C5043F">
        <w:trPr>
          <w:trHeight w:val="62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059EDD4B" w14:textId="3E7A5FDD" w:rsidR="00FF4B2C" w:rsidRPr="00560EA0" w:rsidRDefault="00000000" w:rsidP="00FF4B2C">
            <w:pPr>
              <w:pStyle w:val="Text"/>
            </w:pPr>
            <w:sdt>
              <w:sdtPr>
                <w:id w:val="157199312"/>
                <w:placeholder>
                  <w:docPart w:val="D3B3A2467FBA43DEAFC5DF04828A15E4"/>
                </w:placeholder>
                <w:temporary/>
                <w:showingPlcHdr/>
                <w15:appearance w15:val="hidden"/>
              </w:sdtPr>
              <w:sdtContent>
                <w:r w:rsidR="00FF4B2C" w:rsidRPr="00560EA0">
                  <w:t>[Available upon request.]</w:t>
                </w:r>
              </w:sdtContent>
            </w:sdt>
          </w:p>
        </w:tc>
        <w:tc>
          <w:tcPr>
            <w:tcW w:w="851" w:type="dxa"/>
            <w:gridSpan w:val="2"/>
            <w:vMerge/>
            <w:tcBorders>
              <w:top w:val="single" w:sz="8" w:space="0" w:color="2C3B57" w:themeColor="text2"/>
            </w:tcBorders>
            <w:vAlign w:val="center"/>
          </w:tcPr>
          <w:p w14:paraId="3A9C2BF0" w14:textId="77777777" w:rsidR="00FF4B2C" w:rsidRDefault="00FF4B2C" w:rsidP="00FF4B2C"/>
        </w:tc>
        <w:tc>
          <w:tcPr>
            <w:tcW w:w="2993" w:type="dxa"/>
            <w:gridSpan w:val="4"/>
            <w:vMerge/>
            <w:shd w:val="clear" w:color="auto" w:fill="CADEE5" w:themeFill="background2"/>
            <w:vAlign w:val="center"/>
          </w:tcPr>
          <w:p w14:paraId="144E57AE" w14:textId="77777777" w:rsidR="00FF4B2C" w:rsidRDefault="00FF4B2C" w:rsidP="00FF4B2C"/>
        </w:tc>
      </w:tr>
    </w:tbl>
    <w:p w14:paraId="38D7023F" w14:textId="5F1CE5A1" w:rsidR="00FF4B2C" w:rsidRPr="00FF4B2C" w:rsidRDefault="00FF4B2C" w:rsidP="00FF4B2C">
      <w:pPr>
        <w:tabs>
          <w:tab w:val="left" w:pos="4673"/>
        </w:tabs>
      </w:pPr>
    </w:p>
    <w:sectPr w:rsidR="00FF4B2C" w:rsidRPr="00FF4B2C" w:rsidSect="001D582E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CE8F3" w14:textId="77777777" w:rsidR="00E07DD6" w:rsidRDefault="00E07DD6" w:rsidP="00DF1CB4">
      <w:r>
        <w:separator/>
      </w:r>
    </w:p>
  </w:endnote>
  <w:endnote w:type="continuationSeparator" w:id="0">
    <w:p w14:paraId="229E3A06" w14:textId="77777777" w:rsidR="00E07DD6" w:rsidRDefault="00E07DD6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5CCC98" w14:textId="77777777" w:rsidR="00E07DD6" w:rsidRDefault="00E07DD6" w:rsidP="00DF1CB4">
      <w:r>
        <w:separator/>
      </w:r>
    </w:p>
  </w:footnote>
  <w:footnote w:type="continuationSeparator" w:id="0">
    <w:p w14:paraId="1198378A" w14:textId="77777777" w:rsidR="00E07DD6" w:rsidRDefault="00E07DD6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554"/>
        </w:tabs>
        <w:ind w:left="554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003EC3"/>
    <w:multiLevelType w:val="hybridMultilevel"/>
    <w:tmpl w:val="F2066F02"/>
    <w:lvl w:ilvl="0" w:tplc="90D4BDB2">
      <w:start w:val="2019"/>
      <w:numFmt w:val="bullet"/>
      <w:lvlText w:val="-"/>
      <w:lvlJc w:val="left"/>
      <w:pPr>
        <w:ind w:left="53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2" w15:restartNumberingAfterBreak="0">
    <w:nsid w:val="6DCE41E4"/>
    <w:multiLevelType w:val="hybridMultilevel"/>
    <w:tmpl w:val="7E54E5E0"/>
    <w:lvl w:ilvl="0" w:tplc="1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75230E18"/>
    <w:multiLevelType w:val="hybridMultilevel"/>
    <w:tmpl w:val="BFAE2294"/>
    <w:lvl w:ilvl="0" w:tplc="1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 w15:restartNumberingAfterBreak="0">
    <w:nsid w:val="780E1506"/>
    <w:multiLevelType w:val="hybridMultilevel"/>
    <w:tmpl w:val="8612C9AC"/>
    <w:lvl w:ilvl="0" w:tplc="1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 w16cid:durableId="1565602510">
    <w:abstractNumId w:val="0"/>
  </w:num>
  <w:num w:numId="2" w16cid:durableId="223027954">
    <w:abstractNumId w:val="1"/>
  </w:num>
  <w:num w:numId="3" w16cid:durableId="536506520">
    <w:abstractNumId w:val="2"/>
  </w:num>
  <w:num w:numId="4" w16cid:durableId="2056538177">
    <w:abstractNumId w:val="3"/>
  </w:num>
  <w:num w:numId="5" w16cid:durableId="238708639">
    <w:abstractNumId w:val="8"/>
  </w:num>
  <w:num w:numId="6" w16cid:durableId="1237594149">
    <w:abstractNumId w:val="4"/>
  </w:num>
  <w:num w:numId="7" w16cid:durableId="1228808164">
    <w:abstractNumId w:val="5"/>
  </w:num>
  <w:num w:numId="8" w16cid:durableId="2050107162">
    <w:abstractNumId w:val="6"/>
  </w:num>
  <w:num w:numId="9" w16cid:durableId="2046325294">
    <w:abstractNumId w:val="7"/>
  </w:num>
  <w:num w:numId="10" w16cid:durableId="1298219433">
    <w:abstractNumId w:val="9"/>
  </w:num>
  <w:num w:numId="11" w16cid:durableId="1321813200">
    <w:abstractNumId w:val="10"/>
  </w:num>
  <w:num w:numId="12" w16cid:durableId="104155339">
    <w:abstractNumId w:val="11"/>
  </w:num>
  <w:num w:numId="13" w16cid:durableId="1497841550">
    <w:abstractNumId w:val="13"/>
  </w:num>
  <w:num w:numId="14" w16cid:durableId="1553929269">
    <w:abstractNumId w:val="14"/>
  </w:num>
  <w:num w:numId="15" w16cid:durableId="7545928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2C"/>
    <w:rsid w:val="001D582E"/>
    <w:rsid w:val="00203369"/>
    <w:rsid w:val="002220EF"/>
    <w:rsid w:val="002B73E2"/>
    <w:rsid w:val="002D3AB8"/>
    <w:rsid w:val="00413477"/>
    <w:rsid w:val="004A2A1D"/>
    <w:rsid w:val="004A586E"/>
    <w:rsid w:val="004D4F63"/>
    <w:rsid w:val="00546457"/>
    <w:rsid w:val="00560EA0"/>
    <w:rsid w:val="005E09DE"/>
    <w:rsid w:val="005E3A34"/>
    <w:rsid w:val="005F5561"/>
    <w:rsid w:val="00650BEA"/>
    <w:rsid w:val="00680892"/>
    <w:rsid w:val="006C60E6"/>
    <w:rsid w:val="007B6B9B"/>
    <w:rsid w:val="0097465F"/>
    <w:rsid w:val="009835F5"/>
    <w:rsid w:val="00A2211B"/>
    <w:rsid w:val="00A520FA"/>
    <w:rsid w:val="00AB03FA"/>
    <w:rsid w:val="00AD0DDD"/>
    <w:rsid w:val="00AD6FA4"/>
    <w:rsid w:val="00AF3653"/>
    <w:rsid w:val="00B60606"/>
    <w:rsid w:val="00C5043F"/>
    <w:rsid w:val="00CA1F27"/>
    <w:rsid w:val="00D06709"/>
    <w:rsid w:val="00D74C88"/>
    <w:rsid w:val="00DC4116"/>
    <w:rsid w:val="00DF1CB4"/>
    <w:rsid w:val="00E07DD6"/>
    <w:rsid w:val="00E14266"/>
    <w:rsid w:val="00EA41EC"/>
    <w:rsid w:val="00F81AAD"/>
    <w:rsid w:val="00FA4DB0"/>
    <w:rsid w:val="00FA7EFE"/>
    <w:rsid w:val="00FF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DDCE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semiHidden/>
    <w:rsid w:val="00C50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3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marcr288.github.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_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D6DDB940C2D42A3BE7715EC302F2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1D4C3-8BF4-4127-9686-34E80DFE08B4}"/>
      </w:docPartPr>
      <w:docPartBody>
        <w:p w:rsidR="001A6B34" w:rsidRDefault="00904463" w:rsidP="00904463">
          <w:pPr>
            <w:pStyle w:val="5D6DDB940C2D42A3BE7715EC302F2227"/>
          </w:pPr>
          <w:r w:rsidRPr="005F5561">
            <w:t>Objective</w:t>
          </w:r>
        </w:p>
      </w:docPartBody>
    </w:docPart>
    <w:docPart>
      <w:docPartPr>
        <w:name w:val="0B6E56AB3CB445CBA9F72D6977BDC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15D78-EEF7-4A03-8D23-F1A65F7A0508}"/>
      </w:docPartPr>
      <w:docPartBody>
        <w:p w:rsidR="001A6B34" w:rsidRDefault="00904463" w:rsidP="00904463">
          <w:pPr>
            <w:pStyle w:val="0B6E56AB3CB445CBA9F72D6977BDC84C"/>
          </w:pPr>
          <w:r w:rsidRPr="00560EA0">
            <w:t>Experience</w:t>
          </w:r>
        </w:p>
      </w:docPartBody>
    </w:docPart>
    <w:docPart>
      <w:docPartPr>
        <w:name w:val="B03909F525DA468CB3ED05761E55C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499E7-D6AA-4C5A-BBEE-3D53ECADE5BB}"/>
      </w:docPartPr>
      <w:docPartBody>
        <w:p w:rsidR="001A6B34" w:rsidRDefault="00904463" w:rsidP="00904463">
          <w:pPr>
            <w:pStyle w:val="B03909F525DA468CB3ED05761E55CC31"/>
          </w:pPr>
          <w:r w:rsidRPr="00560EA0">
            <w:t>References</w:t>
          </w:r>
        </w:p>
      </w:docPartBody>
    </w:docPart>
    <w:docPart>
      <w:docPartPr>
        <w:name w:val="D3B3A2467FBA43DEAFC5DF04828A1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45317-3AB7-47F7-B3F1-A51E62D0BEF8}"/>
      </w:docPartPr>
      <w:docPartBody>
        <w:p w:rsidR="001A6B34" w:rsidRDefault="00904463" w:rsidP="00904463">
          <w:pPr>
            <w:pStyle w:val="D3B3A2467FBA43DEAFC5DF04828A15E4"/>
          </w:pPr>
          <w:r w:rsidRPr="00560EA0">
            <w:t>[Available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58316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63"/>
    <w:rsid w:val="001A6B34"/>
    <w:rsid w:val="00283F6D"/>
    <w:rsid w:val="005E3A34"/>
    <w:rsid w:val="0081501B"/>
    <w:rsid w:val="00904463"/>
    <w:rsid w:val="00BF1AE8"/>
    <w:rsid w:val="00CA1F27"/>
    <w:rsid w:val="00EB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kern w:val="0"/>
      <w:szCs w:val="24"/>
      <w:lang w:val="en-US" w:eastAsia="en-US"/>
      <w14:ligatures w14:val="none"/>
    </w:rPr>
  </w:style>
  <w:style w:type="paragraph" w:customStyle="1" w:styleId="5D6DDB940C2D42A3BE7715EC302F2227">
    <w:name w:val="5D6DDB940C2D42A3BE7715EC302F2227"/>
    <w:rsid w:val="00904463"/>
  </w:style>
  <w:style w:type="paragraph" w:customStyle="1" w:styleId="3D33313182624F7FAC597B1273234497">
    <w:name w:val="3D33313182624F7FAC597B1273234497"/>
    <w:rsid w:val="00904463"/>
  </w:style>
  <w:style w:type="paragraph" w:customStyle="1" w:styleId="0B6E56AB3CB445CBA9F72D6977BDC84C">
    <w:name w:val="0B6E56AB3CB445CBA9F72D6977BDC84C"/>
    <w:rsid w:val="00904463"/>
  </w:style>
  <w:style w:type="paragraph" w:customStyle="1" w:styleId="B03909F525DA468CB3ED05761E55CC31">
    <w:name w:val="B03909F525DA468CB3ED05761E55CC31"/>
    <w:rsid w:val="00904463"/>
  </w:style>
  <w:style w:type="paragraph" w:customStyle="1" w:styleId="D3B3A2467FBA43DEAFC5DF04828A15E4">
    <w:name w:val="D3B3A2467FBA43DEAFC5DF04828A15E4"/>
    <w:rsid w:val="00904463"/>
  </w:style>
  <w:style w:type="paragraph" w:customStyle="1" w:styleId="383832053A174618AF95FB0F0F406464">
    <w:name w:val="383832053A174618AF95FB0F0F406464"/>
    <w:rsid w:val="00283F6D"/>
    <w:pPr>
      <w:spacing w:line="278" w:lineRule="auto"/>
    </w:pPr>
    <w:rPr>
      <w:sz w:val="24"/>
      <w:szCs w:val="24"/>
    </w:rPr>
  </w:style>
  <w:style w:type="paragraph" w:customStyle="1" w:styleId="451335D780E34715A721E41D371B996A">
    <w:name w:val="451335D780E34715A721E41D371B996A"/>
    <w:rsid w:val="00283F6D"/>
    <w:pPr>
      <w:spacing w:line="278" w:lineRule="auto"/>
    </w:pPr>
    <w:rPr>
      <w:sz w:val="24"/>
      <w:szCs w:val="24"/>
    </w:rPr>
  </w:style>
  <w:style w:type="paragraph" w:customStyle="1" w:styleId="A91BCA421A4D4D519557C3C8E017EB38">
    <w:name w:val="A91BCA421A4D4D519557C3C8E017EB38"/>
    <w:rsid w:val="00283F6D"/>
    <w:pPr>
      <w:spacing w:line="278" w:lineRule="auto"/>
    </w:pPr>
    <w:rPr>
      <w:sz w:val="24"/>
      <w:szCs w:val="24"/>
    </w:rPr>
  </w:style>
  <w:style w:type="paragraph" w:customStyle="1" w:styleId="82C1B299B0934C418FA5CE19E85189F8">
    <w:name w:val="82C1B299B0934C418FA5CE19E85189F8"/>
    <w:rsid w:val="00283F6D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resume.dotx</Template>
  <TotalTime>0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2024-02-20T18:16:00Z</dcterms:created>
  <dcterms:modified xsi:type="dcterms:W3CDTF">2025-03-15T17:24:00Z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